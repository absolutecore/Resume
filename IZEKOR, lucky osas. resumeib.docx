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826" w:type="pct"/>
        <w:tblInd w:w="-720" w:type="dxa"/>
        <w:tblCellMar>
          <w:left w:w="0" w:type="dxa"/>
          <w:bottom w:w="115" w:type="dxa"/>
          <w:right w:w="0" w:type="dxa"/>
        </w:tblCellMar>
        <w:tblLook w:val="04A0" w:firstRow="1" w:lastRow="0" w:firstColumn="1" w:lastColumn="0" w:noHBand="0" w:noVBand="1"/>
        <w:tblDescription w:val="Layout table for name, contact info, and objective"/>
      </w:tblPr>
      <w:tblGrid>
        <w:gridCol w:w="4589"/>
        <w:gridCol w:w="6825"/>
        <w:gridCol w:w="17"/>
      </w:tblGrid>
      <w:tr w:rsidR="00612EA9" w:rsidRPr="00612EA9" w14:paraId="6B0D510B" w14:textId="77777777" w:rsidTr="00974BF3">
        <w:trPr>
          <w:gridAfter w:val="1"/>
          <w:wAfter w:w="17" w:type="dxa"/>
          <w:trHeight w:hRule="exact" w:val="2434"/>
        </w:trPr>
        <w:tc>
          <w:tcPr>
            <w:tcW w:w="11413" w:type="dxa"/>
            <w:gridSpan w:val="2"/>
            <w:tcMar>
              <w:top w:w="0" w:type="dxa"/>
              <w:bottom w:w="0" w:type="dxa"/>
            </w:tcMar>
          </w:tcPr>
          <w:p w14:paraId="1A300E64" w14:textId="77777777" w:rsidR="006A5C62" w:rsidRPr="00612EA9" w:rsidRDefault="006A5C62" w:rsidP="006A5C62">
            <w:pPr>
              <w:pStyle w:val="Title"/>
              <w:rPr>
                <w:b/>
                <w:bCs/>
                <w:color w:val="auto"/>
              </w:rPr>
            </w:pPr>
            <w:bookmarkStart w:id="0" w:name="_Hlk63133265"/>
            <w:r w:rsidRPr="00612EA9">
              <w:rPr>
                <w:b/>
                <w:bCs/>
                <w:color w:val="auto"/>
              </w:rPr>
              <w:t>IZEKOR OSAS LUCKY</w:t>
            </w:r>
          </w:p>
          <w:p w14:paraId="40A4E49A" w14:textId="1F7908D1" w:rsidR="006A5C62" w:rsidRPr="00612EA9" w:rsidRDefault="00633FB9" w:rsidP="006A5C62">
            <w:pPr>
              <w:pStyle w:val="ContactInfo"/>
              <w:contextualSpacing w:val="0"/>
              <w:rPr>
                <w:b/>
                <w:bCs/>
                <w:color w:val="auto"/>
              </w:rPr>
            </w:pPr>
            <w:r>
              <w:rPr>
                <w:b/>
                <w:bCs/>
                <w:color w:val="auto"/>
              </w:rPr>
              <w:t xml:space="preserve">PLOT </w:t>
            </w:r>
            <w:r w:rsidR="008F23A2">
              <w:rPr>
                <w:b/>
                <w:bCs/>
                <w:color w:val="auto"/>
              </w:rPr>
              <w:t>813 1 (S) FEDERAL HOUSING AUTHORITY NEW SITE LUGBE, ABUJA</w:t>
            </w:r>
            <w:bookmarkStart w:id="1" w:name="_GoBack"/>
            <w:bookmarkEnd w:id="1"/>
            <w:r w:rsidR="00B12A94" w:rsidRPr="00612EA9">
              <w:rPr>
                <w:b/>
                <w:bCs/>
                <w:color w:val="auto"/>
              </w:rPr>
              <w:t xml:space="preserve"> </w:t>
            </w:r>
            <w:sdt>
              <w:sdtPr>
                <w:rPr>
                  <w:b/>
                  <w:bCs/>
                  <w:color w:val="auto"/>
                </w:rPr>
                <w:alias w:val="Divider dot:"/>
                <w:tag w:val="Divider dot:"/>
                <w:id w:val="639312534"/>
                <w:placeholder>
                  <w:docPart w:val="AFA32CD0890543179FC1852A546A7A72"/>
                </w:placeholder>
                <w:temporary/>
                <w:showingPlcHdr/>
                <w15:appearance w15:val="hidden"/>
              </w:sdtPr>
              <w:sdtEndPr/>
              <w:sdtContent>
                <w:r w:rsidR="006A5C62" w:rsidRPr="00612EA9">
                  <w:rPr>
                    <w:b/>
                    <w:bCs/>
                    <w:color w:val="auto"/>
                  </w:rPr>
                  <w:t>·</w:t>
                </w:r>
              </w:sdtContent>
            </w:sdt>
            <w:r w:rsidR="006A5C62" w:rsidRPr="00612EA9">
              <w:rPr>
                <w:b/>
                <w:bCs/>
                <w:color w:val="auto"/>
              </w:rPr>
              <w:t xml:space="preserve"> 07038623591; 09078538007; 09056285516</w:t>
            </w:r>
          </w:p>
          <w:p w14:paraId="20A727DC" w14:textId="77777777" w:rsidR="00692703" w:rsidRPr="00612EA9" w:rsidRDefault="00835C72" w:rsidP="00913946">
            <w:pPr>
              <w:pStyle w:val="ContactInfoEmphasis"/>
              <w:contextualSpacing w:val="0"/>
              <w:rPr>
                <w:color w:val="auto"/>
              </w:rPr>
            </w:pPr>
            <w:hyperlink r:id="rId7" w:history="1">
              <w:r w:rsidR="006A5C62" w:rsidRPr="00612EA9">
                <w:rPr>
                  <w:rStyle w:val="Hyperlink"/>
                  <w:color w:val="auto"/>
                </w:rPr>
                <w:t>Izekor.lo@gmail.com</w:t>
              </w:r>
            </w:hyperlink>
            <w:r w:rsidR="006A5C62" w:rsidRPr="00612EA9">
              <w:rPr>
                <w:color w:val="auto"/>
              </w:rPr>
              <w:t xml:space="preserve">, </w:t>
            </w:r>
            <w:hyperlink r:id="rId8" w:history="1">
              <w:r w:rsidR="006A5C62" w:rsidRPr="00612EA9">
                <w:rPr>
                  <w:rStyle w:val="Hyperlink"/>
                  <w:color w:val="auto"/>
                </w:rPr>
                <w:t>osascore@gmail.com</w:t>
              </w:r>
            </w:hyperlink>
            <w:r w:rsidR="006A5C62" w:rsidRPr="00612EA9">
              <w:rPr>
                <w:color w:val="auto"/>
              </w:rPr>
              <w:t xml:space="preserve">. </w:t>
            </w:r>
            <w:r w:rsidR="00692703" w:rsidRPr="00612EA9">
              <w:rPr>
                <w:color w:val="auto"/>
              </w:rPr>
              <w:t xml:space="preserve"> </w:t>
            </w:r>
          </w:p>
          <w:p w14:paraId="6FAE22FB" w14:textId="77777777" w:rsidR="006013A6" w:rsidRPr="00612EA9" w:rsidRDefault="006013A6" w:rsidP="00913946">
            <w:pPr>
              <w:pStyle w:val="ContactInfoEmphasis"/>
              <w:contextualSpacing w:val="0"/>
              <w:rPr>
                <w:color w:val="auto"/>
              </w:rPr>
            </w:pPr>
          </w:p>
          <w:p w14:paraId="4B74A6EB" w14:textId="77777777" w:rsidR="006013A6" w:rsidRPr="00612EA9" w:rsidRDefault="006013A6" w:rsidP="006013A6">
            <w:pPr>
              <w:rPr>
                <w:color w:val="auto"/>
              </w:rPr>
            </w:pPr>
          </w:p>
          <w:p w14:paraId="0680FA03" w14:textId="12CA16D9" w:rsidR="006013A6" w:rsidRPr="00612EA9" w:rsidRDefault="006013A6" w:rsidP="006013A6">
            <w:pPr>
              <w:rPr>
                <w:b/>
                <w:bCs/>
                <w:color w:val="auto"/>
                <w:sz w:val="24"/>
                <w:szCs w:val="24"/>
              </w:rPr>
            </w:pPr>
            <w:r w:rsidRPr="00612EA9">
              <w:rPr>
                <w:b/>
                <w:bCs/>
                <w:color w:val="auto"/>
                <w:sz w:val="24"/>
                <w:szCs w:val="24"/>
              </w:rPr>
              <w:t xml:space="preserve">Project Manager | Electrical System Professional | Mechatronic System Professional |Automation </w:t>
            </w:r>
            <w:r w:rsidR="00300AA8" w:rsidRPr="00612EA9">
              <w:rPr>
                <w:b/>
                <w:bCs/>
                <w:color w:val="auto"/>
                <w:sz w:val="24"/>
                <w:szCs w:val="24"/>
              </w:rPr>
              <w:t>Associate</w:t>
            </w:r>
            <w:r w:rsidRPr="00612EA9">
              <w:rPr>
                <w:b/>
                <w:bCs/>
                <w:color w:val="auto"/>
                <w:sz w:val="24"/>
                <w:szCs w:val="24"/>
              </w:rPr>
              <w:t xml:space="preserve"> | Maintenance Technician | Safety Professional  </w:t>
            </w:r>
          </w:p>
          <w:p w14:paraId="027203ED" w14:textId="4A9C77D6" w:rsidR="006013A6" w:rsidRPr="00612EA9" w:rsidRDefault="006013A6" w:rsidP="00913946">
            <w:pPr>
              <w:pStyle w:val="ContactInfoEmphasis"/>
              <w:contextualSpacing w:val="0"/>
              <w:rPr>
                <w:color w:val="auto"/>
              </w:rPr>
            </w:pPr>
          </w:p>
        </w:tc>
      </w:tr>
      <w:tr w:rsidR="00612EA9" w:rsidRPr="00612EA9" w14:paraId="6C0A82AF" w14:textId="77777777" w:rsidTr="00974BF3">
        <w:trPr>
          <w:gridAfter w:val="1"/>
          <w:wAfter w:w="17" w:type="dxa"/>
          <w:trHeight w:val="1372"/>
        </w:trPr>
        <w:tc>
          <w:tcPr>
            <w:tcW w:w="11413" w:type="dxa"/>
            <w:gridSpan w:val="2"/>
            <w:tcMar>
              <w:top w:w="432" w:type="dxa"/>
            </w:tcMar>
          </w:tcPr>
          <w:p w14:paraId="78EB0ACE" w14:textId="0E1FF6AE" w:rsidR="00355B38" w:rsidRPr="00612EA9" w:rsidRDefault="00C8229A" w:rsidP="006013A6">
            <w:pPr>
              <w:contextualSpacing w:val="0"/>
              <w:rPr>
                <w:color w:val="auto"/>
              </w:rPr>
            </w:pPr>
            <w:r w:rsidRPr="00612EA9">
              <w:rPr>
                <w:b/>
                <w:bCs/>
                <w:color w:val="auto"/>
              </w:rPr>
              <w:t>H.N.D.-level educated Electrical/</w:t>
            </w:r>
            <w:r w:rsidR="004202F3" w:rsidRPr="00612EA9">
              <w:rPr>
                <w:b/>
                <w:bCs/>
                <w:color w:val="auto"/>
              </w:rPr>
              <w:t>Electronic</w:t>
            </w:r>
            <w:r w:rsidRPr="00612EA9">
              <w:rPr>
                <w:b/>
                <w:bCs/>
                <w:color w:val="auto"/>
              </w:rPr>
              <w:t xml:space="preserve"> Engineering Professional.</w:t>
            </w:r>
            <w:r w:rsidR="006013A6" w:rsidRPr="00612EA9">
              <w:rPr>
                <w:color w:val="auto"/>
              </w:rPr>
              <w:t xml:space="preserve"> Having a progressive </w:t>
            </w:r>
            <w:r w:rsidR="00473B9A">
              <w:rPr>
                <w:color w:val="auto"/>
              </w:rPr>
              <w:t>4</w:t>
            </w:r>
            <w:r w:rsidR="006013A6" w:rsidRPr="00612EA9">
              <w:rPr>
                <w:color w:val="auto"/>
              </w:rPr>
              <w:t xml:space="preserve">-year </w:t>
            </w:r>
            <w:r w:rsidR="000C4775" w:rsidRPr="00612EA9">
              <w:rPr>
                <w:color w:val="auto"/>
              </w:rPr>
              <w:t xml:space="preserve">post graduate </w:t>
            </w:r>
            <w:r w:rsidR="006013A6" w:rsidRPr="00612EA9">
              <w:rPr>
                <w:color w:val="auto"/>
              </w:rPr>
              <w:t xml:space="preserve">experience in Safety, </w:t>
            </w:r>
            <w:r w:rsidR="00D763B5">
              <w:rPr>
                <w:color w:val="auto"/>
              </w:rPr>
              <w:t xml:space="preserve">Oil &amp; Gas, </w:t>
            </w:r>
            <w:r w:rsidR="006013A6" w:rsidRPr="00612EA9">
              <w:rPr>
                <w:color w:val="auto"/>
              </w:rPr>
              <w:t>Manufacturing</w:t>
            </w:r>
            <w:r w:rsidR="00D763B5">
              <w:rPr>
                <w:color w:val="auto"/>
              </w:rPr>
              <w:t xml:space="preserve"> &amp; Production</w:t>
            </w:r>
            <w:r w:rsidR="006013A6" w:rsidRPr="00612EA9">
              <w:rPr>
                <w:color w:val="auto"/>
              </w:rPr>
              <w:t xml:space="preserve">, </w:t>
            </w:r>
            <w:r w:rsidR="00D763B5">
              <w:rPr>
                <w:color w:val="auto"/>
              </w:rPr>
              <w:t xml:space="preserve">in </w:t>
            </w:r>
            <w:r w:rsidR="0074325E" w:rsidRPr="00612EA9">
              <w:rPr>
                <w:color w:val="auto"/>
              </w:rPr>
              <w:t>Electrical designs and installation</w:t>
            </w:r>
            <w:r w:rsidR="006013A6" w:rsidRPr="00612EA9">
              <w:rPr>
                <w:color w:val="auto"/>
              </w:rPr>
              <w:t>, automation, instrumentation and control,</w:t>
            </w:r>
            <w:r w:rsidR="00D763B5">
              <w:rPr>
                <w:color w:val="auto"/>
              </w:rPr>
              <w:t xml:space="preserve"> and</w:t>
            </w:r>
            <w:r w:rsidR="006013A6" w:rsidRPr="00612EA9">
              <w:rPr>
                <w:color w:val="auto"/>
              </w:rPr>
              <w:t xml:space="preserve"> mechanical works</w:t>
            </w:r>
            <w:r w:rsidR="00D763B5">
              <w:rPr>
                <w:color w:val="auto"/>
              </w:rPr>
              <w:t>.</w:t>
            </w:r>
            <w:r w:rsidR="006013A6" w:rsidRPr="00612EA9">
              <w:rPr>
                <w:color w:val="auto"/>
              </w:rPr>
              <w:t xml:space="preserve"> Well-rounded in the interpretation of engineering drawings (</w:t>
            </w:r>
            <w:r w:rsidR="0074325E" w:rsidRPr="00612EA9">
              <w:rPr>
                <w:color w:val="auto"/>
              </w:rPr>
              <w:t xml:space="preserve">Electrical, </w:t>
            </w:r>
            <w:r w:rsidR="006013A6" w:rsidRPr="00612EA9">
              <w:rPr>
                <w:color w:val="auto"/>
              </w:rPr>
              <w:t>PFD, P&amp;ID, assembly, plan layout, etc.</w:t>
            </w:r>
            <w:r w:rsidR="00D763B5">
              <w:rPr>
                <w:color w:val="auto"/>
              </w:rPr>
              <w:t>)</w:t>
            </w:r>
            <w:r w:rsidR="006013A6" w:rsidRPr="00612EA9">
              <w:rPr>
                <w:color w:val="auto"/>
              </w:rPr>
              <w:t xml:space="preserve">, effective communicator, </w:t>
            </w:r>
            <w:r w:rsidR="00D763B5">
              <w:rPr>
                <w:color w:val="auto"/>
              </w:rPr>
              <w:t>with multicultural relationship experience,</w:t>
            </w:r>
            <w:r w:rsidR="006013A6" w:rsidRPr="00612EA9">
              <w:rPr>
                <w:color w:val="auto"/>
              </w:rPr>
              <w:t xml:space="preserve"> problem-solving</w:t>
            </w:r>
            <w:r w:rsidR="00D763B5">
              <w:rPr>
                <w:color w:val="auto"/>
              </w:rPr>
              <w:t xml:space="preserve"> &amp; c</w:t>
            </w:r>
            <w:r w:rsidR="006013A6" w:rsidRPr="00612EA9">
              <w:rPr>
                <w:color w:val="auto"/>
              </w:rPr>
              <w:t>ritical</w:t>
            </w:r>
            <w:r w:rsidR="00D763B5">
              <w:rPr>
                <w:color w:val="auto"/>
              </w:rPr>
              <w:t>-</w:t>
            </w:r>
            <w:r w:rsidR="006013A6" w:rsidRPr="00612EA9">
              <w:rPr>
                <w:color w:val="auto"/>
              </w:rPr>
              <w:t>analytical thinking</w:t>
            </w:r>
            <w:r w:rsidRPr="00612EA9">
              <w:rPr>
                <w:color w:val="auto"/>
              </w:rPr>
              <w:t>, flexible</w:t>
            </w:r>
            <w:r w:rsidR="00D763B5">
              <w:rPr>
                <w:color w:val="auto"/>
              </w:rPr>
              <w:t xml:space="preserve"> &amp; </w:t>
            </w:r>
            <w:r w:rsidRPr="00612EA9">
              <w:rPr>
                <w:color w:val="auto"/>
              </w:rPr>
              <w:t>autonomous</w:t>
            </w:r>
            <w:r w:rsidR="006013A6" w:rsidRPr="00612EA9">
              <w:rPr>
                <w:color w:val="auto"/>
              </w:rPr>
              <w:t>. Committed to improving quality</w:t>
            </w:r>
            <w:r w:rsidR="00D763B5">
              <w:rPr>
                <w:color w:val="auto"/>
              </w:rPr>
              <w:t xml:space="preserve"> and performance</w:t>
            </w:r>
            <w:r w:rsidR="006013A6" w:rsidRPr="00612EA9">
              <w:rPr>
                <w:color w:val="auto"/>
              </w:rPr>
              <w:t xml:space="preserve"> on the individual and social levels.</w:t>
            </w:r>
          </w:p>
        </w:tc>
      </w:tr>
      <w:tr w:rsidR="00974BF3" w:rsidRPr="00612EA9" w14:paraId="5F1A87A7" w14:textId="77777777" w:rsidTr="00974BF3">
        <w:trPr>
          <w:gridAfter w:val="1"/>
          <w:wAfter w:w="17" w:type="dxa"/>
          <w:trHeight w:val="175"/>
        </w:trPr>
        <w:tc>
          <w:tcPr>
            <w:tcW w:w="11413" w:type="dxa"/>
            <w:gridSpan w:val="2"/>
            <w:tcMar>
              <w:top w:w="432" w:type="dxa"/>
            </w:tcMar>
          </w:tcPr>
          <w:p w14:paraId="4536B715" w14:textId="0EF87F3C" w:rsidR="00974BF3" w:rsidRPr="00974BF3" w:rsidRDefault="00974BF3" w:rsidP="006013A6">
            <w:pPr>
              <w:rPr>
                <w:b/>
                <w:bCs/>
                <w:color w:val="auto"/>
                <w:sz w:val="40"/>
                <w:szCs w:val="40"/>
              </w:rPr>
            </w:pPr>
            <w:r w:rsidRPr="00974BF3">
              <w:rPr>
                <w:b/>
                <w:bCs/>
                <w:color w:val="auto"/>
                <w:sz w:val="40"/>
                <w:szCs w:val="40"/>
              </w:rPr>
              <w:t>COMPETENCIES</w:t>
            </w:r>
          </w:p>
        </w:tc>
      </w:tr>
      <w:tr w:rsidR="00974BF3" w:rsidRPr="00612EA9" w14:paraId="24DB3377" w14:textId="77777777" w:rsidTr="00974BF3">
        <w:tblPrEx>
          <w:tblCellMar>
            <w:bottom w:w="0" w:type="dxa"/>
          </w:tblCellMar>
        </w:tblPrEx>
        <w:tc>
          <w:tcPr>
            <w:tcW w:w="4589" w:type="dxa"/>
          </w:tcPr>
          <w:p w14:paraId="1DA746D9" w14:textId="77777777" w:rsidR="00974BF3" w:rsidRPr="00974BF3" w:rsidRDefault="00974BF3" w:rsidP="00974BF3">
            <w:pPr>
              <w:pStyle w:val="ListBullet"/>
              <w:rPr>
                <w:color w:val="auto"/>
              </w:rPr>
            </w:pPr>
            <w:bookmarkStart w:id="2" w:name="_Hlk63133286"/>
            <w:bookmarkEnd w:id="0"/>
            <w:r w:rsidRPr="00974BF3">
              <w:rPr>
                <w:color w:val="auto"/>
              </w:rPr>
              <w:t>Understands the fundamentals of Project Management concepts like PMI and CMMI and Team Management.</w:t>
            </w:r>
          </w:p>
          <w:p w14:paraId="3555C375" w14:textId="77777777" w:rsidR="00974BF3" w:rsidRPr="00974BF3" w:rsidRDefault="00974BF3" w:rsidP="00974BF3">
            <w:pPr>
              <w:pStyle w:val="ListBullet"/>
              <w:rPr>
                <w:color w:val="auto"/>
              </w:rPr>
            </w:pPr>
            <w:r w:rsidRPr="00974BF3">
              <w:rPr>
                <w:color w:val="auto"/>
              </w:rPr>
              <w:t>Provable knowledge of Siemens simatic S7 300 PLC, profibus communication network, frequency converters (Siemens Danfoss &amp; micro master), HMI and SCADA, controllers (sipat controllers, etc.). (configuration, programming, commissioning and maintenance)</w:t>
            </w:r>
          </w:p>
          <w:p w14:paraId="36382410" w14:textId="77777777" w:rsidR="00974BF3" w:rsidRPr="00974BF3" w:rsidRDefault="00974BF3" w:rsidP="00974BF3">
            <w:pPr>
              <w:pStyle w:val="ListBullet"/>
              <w:rPr>
                <w:color w:val="auto"/>
              </w:rPr>
            </w:pPr>
            <w:r w:rsidRPr="00974BF3">
              <w:rPr>
                <w:rFonts w:ascii="Segoe UI" w:eastAsia="Times New Roman" w:hAnsi="Segoe UI" w:cs="Segoe UI"/>
                <w:color w:val="auto"/>
                <w:sz w:val="21"/>
                <w:szCs w:val="21"/>
              </w:rPr>
              <w:t xml:space="preserve">Understands electrical, control, </w:t>
            </w:r>
            <w:r w:rsidRPr="00EB14C2">
              <w:rPr>
                <w:rFonts w:ascii="Segoe UI" w:eastAsia="Times New Roman" w:hAnsi="Segoe UI" w:cs="Segoe UI"/>
                <w:color w:val="auto"/>
                <w:sz w:val="21"/>
                <w:szCs w:val="21"/>
              </w:rPr>
              <w:t>Piping and instrumentation diagrams.</w:t>
            </w:r>
          </w:p>
          <w:p w14:paraId="22CC5B5F" w14:textId="77777777" w:rsidR="00974BF3" w:rsidRPr="00612EA9" w:rsidRDefault="00974BF3" w:rsidP="00974BF3">
            <w:pPr>
              <w:pStyle w:val="ListBullet"/>
            </w:pPr>
            <w:r w:rsidRPr="00974BF3">
              <w:rPr>
                <w:color w:val="auto"/>
              </w:rPr>
              <w:t>Understands mechatronic and electrical system. And can Utilize design methods and solutions, To Transform customer “wish list” into technical mechatronic system.</w:t>
            </w:r>
          </w:p>
        </w:tc>
        <w:tc>
          <w:tcPr>
            <w:tcW w:w="6841" w:type="dxa"/>
            <w:gridSpan w:val="2"/>
            <w:tcMar>
              <w:left w:w="360" w:type="dxa"/>
            </w:tcMar>
          </w:tcPr>
          <w:p w14:paraId="14DA1206" w14:textId="77777777" w:rsidR="00974BF3" w:rsidRPr="00974BF3" w:rsidRDefault="00974BF3" w:rsidP="00974BF3">
            <w:pPr>
              <w:pStyle w:val="ListBullet"/>
              <w:rPr>
                <w:color w:val="auto"/>
              </w:rPr>
            </w:pPr>
            <w:r w:rsidRPr="00974BF3">
              <w:rPr>
                <w:color w:val="auto"/>
              </w:rPr>
              <w:t xml:space="preserve">Design and implement motion control system installations i.e. direct online, star delta, </w:t>
            </w:r>
            <w:r w:rsidRPr="00974BF3">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974BF3">
              <w:rPr>
                <w:rFonts w:ascii="Segoe UI" w:eastAsia="Times New Roman" w:hAnsi="Segoe UI" w:cs="Segoe UI"/>
                <w:color w:val="auto"/>
                <w:sz w:val="21"/>
                <w:szCs w:val="21"/>
              </w:rPr>
              <w:t>converters (</w:t>
            </w:r>
            <w:r w:rsidRPr="00EB14C2">
              <w:rPr>
                <w:rFonts w:ascii="Segoe UI" w:eastAsia="Times New Roman" w:hAnsi="Segoe UI" w:cs="Segoe UI"/>
                <w:color w:val="auto"/>
                <w:sz w:val="21"/>
                <w:szCs w:val="21"/>
              </w:rPr>
              <w:t xml:space="preserve">Siemens Danfoss &amp; </w:t>
            </w:r>
            <w:r w:rsidRPr="00974BF3">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974BF3">
              <w:rPr>
                <w:rFonts w:ascii="Segoe UI" w:eastAsia="Times New Roman" w:hAnsi="Segoe UI" w:cs="Segoe UI"/>
                <w:color w:val="auto"/>
                <w:sz w:val="21"/>
                <w:szCs w:val="21"/>
              </w:rPr>
              <w:t>.</w:t>
            </w:r>
          </w:p>
          <w:p w14:paraId="0CF220BD" w14:textId="77777777" w:rsidR="00974BF3" w:rsidRPr="00974BF3" w:rsidRDefault="00974BF3" w:rsidP="00974BF3">
            <w:pPr>
              <w:pStyle w:val="ListBullet"/>
              <w:contextualSpacing w:val="0"/>
              <w:rPr>
                <w:color w:val="auto"/>
              </w:rPr>
            </w:pPr>
            <w:r w:rsidRPr="00EB14C2">
              <w:rPr>
                <w:rFonts w:ascii="Segoe UI" w:eastAsia="Times New Roman" w:hAnsi="Segoe UI" w:cs="Segoe UI"/>
                <w:color w:val="auto"/>
                <w:sz w:val="21"/>
                <w:szCs w:val="21"/>
              </w:rPr>
              <w:t xml:space="preserve">provable knowledge of control systems from hydraulic, pneumatic, </w:t>
            </w:r>
            <w:r w:rsidRPr="00974BF3">
              <w:rPr>
                <w:rFonts w:ascii="Segoe UI" w:eastAsia="Times New Roman" w:hAnsi="Segoe UI" w:cs="Segoe UI"/>
                <w:color w:val="auto"/>
                <w:sz w:val="21"/>
                <w:szCs w:val="21"/>
              </w:rPr>
              <w:t>electropneumatic</w:t>
            </w:r>
            <w:r w:rsidRPr="00EB14C2">
              <w:rPr>
                <w:rFonts w:ascii="Segoe UI" w:eastAsia="Times New Roman" w:hAnsi="Segoe UI" w:cs="Segoe UI"/>
                <w:color w:val="auto"/>
                <w:sz w:val="21"/>
                <w:szCs w:val="21"/>
              </w:rPr>
              <w:t xml:space="preserve"> with Good knowledge of FESTO fluidsim software.</w:t>
            </w:r>
          </w:p>
          <w:p w14:paraId="3FDE9ABF" w14:textId="77777777" w:rsidR="00974BF3" w:rsidRPr="00974BF3" w:rsidRDefault="00974BF3" w:rsidP="00974BF3">
            <w:pPr>
              <w:pStyle w:val="ListBullet"/>
              <w:contextualSpacing w:val="0"/>
              <w:rPr>
                <w:color w:val="auto"/>
              </w:rPr>
            </w:pPr>
            <w:r w:rsidRPr="00974BF3">
              <w:rPr>
                <w:rFonts w:ascii="Segoe UI" w:eastAsia="Times New Roman" w:hAnsi="Segoe UI" w:cs="Segoe UI"/>
                <w:color w:val="auto"/>
                <w:sz w:val="21"/>
                <w:szCs w:val="21"/>
              </w:rPr>
              <w:t>Understands electrical system safeties and interlocks.</w:t>
            </w:r>
          </w:p>
          <w:p w14:paraId="59E3720B" w14:textId="77777777" w:rsidR="00974BF3" w:rsidRPr="00974BF3" w:rsidRDefault="00974BF3" w:rsidP="00974BF3">
            <w:pPr>
              <w:pStyle w:val="ListBullet"/>
              <w:rPr>
                <w:color w:val="auto"/>
              </w:rPr>
            </w:pPr>
            <w:r w:rsidRPr="00974BF3">
              <w:rPr>
                <w:color w:val="auto"/>
              </w:rPr>
              <w:t xml:space="preserve">Review past system performance and carry out comprehensive system tests, with the aim of locating ways to optimize operations for cost, quality, and efficiency. </w:t>
            </w:r>
          </w:p>
          <w:p w14:paraId="059AF5FA" w14:textId="77777777" w:rsidR="00974BF3" w:rsidRPr="00384CC7" w:rsidRDefault="00974BF3" w:rsidP="00974BF3">
            <w:pPr>
              <w:pStyle w:val="ListBullet"/>
              <w:rPr>
                <w:color w:val="auto"/>
              </w:rPr>
            </w:pPr>
            <w:r w:rsidRPr="00974BF3">
              <w:rPr>
                <w:color w:val="auto"/>
              </w:rPr>
              <w:t>Passionate about an incident-free workplace and grounded in safe practices, risk assessment (HAZID, HAZOP), behavioral-based safety (BBS), housekeeping, control of substances hazardous to health, and other areas of safety.</w:t>
            </w:r>
          </w:p>
        </w:tc>
      </w:tr>
    </w:tbl>
    <w:bookmarkEnd w:id="2"/>
    <w:p w14:paraId="7844AF8D" w14:textId="550BDD2F" w:rsidR="00974BF3" w:rsidRDefault="00974BF3" w:rsidP="0097790C">
      <w:pPr>
        <w:pStyle w:val="Heading1"/>
        <w:rPr>
          <w:color w:val="auto"/>
        </w:rPr>
      </w:pPr>
      <w:r>
        <w:rPr>
          <w:color w:val="auto"/>
        </w:rPr>
        <w:t>E</w:t>
      </w:r>
      <w:r w:rsidR="006B70FF">
        <w:rPr>
          <w:color w:val="auto"/>
        </w:rPr>
        <w:t>XPERIENCE</w:t>
      </w:r>
      <w:r>
        <w:rPr>
          <w:color w:val="auto"/>
        </w:rPr>
        <w:t xml:space="preserve"> HISTORY</w:t>
      </w:r>
    </w:p>
    <w:p w14:paraId="07D26B87" w14:textId="2E73D696" w:rsidR="00ED7944" w:rsidRDefault="00ED7944" w:rsidP="0097790C">
      <w:pPr>
        <w:pStyle w:val="Heading1"/>
        <w:rPr>
          <w:color w:val="auto"/>
        </w:rPr>
      </w:pPr>
    </w:p>
    <w:p w14:paraId="5BFF2812" w14:textId="77777777" w:rsidR="00ED7944" w:rsidRPr="00612EA9" w:rsidRDefault="00ED7944" w:rsidP="00ED7944">
      <w:pPr>
        <w:pStyle w:val="Heading3"/>
        <w:rPr>
          <w:color w:val="auto"/>
        </w:rPr>
      </w:pPr>
      <w:r>
        <w:rPr>
          <w:color w:val="auto"/>
        </w:rPr>
        <w:t>NOV</w:t>
      </w:r>
      <w:r w:rsidRPr="00612EA9">
        <w:rPr>
          <w:color w:val="auto"/>
        </w:rPr>
        <w:t xml:space="preserve">, 2020– </w:t>
      </w:r>
      <w:r>
        <w:rPr>
          <w:color w:val="auto"/>
        </w:rPr>
        <w:t>PRESENT</w:t>
      </w:r>
    </w:p>
    <w:p w14:paraId="66B10FBB" w14:textId="77777777" w:rsidR="00ED7944" w:rsidRDefault="00ED7944" w:rsidP="00ED7944">
      <w:pPr>
        <w:pStyle w:val="Heading2"/>
        <w:rPr>
          <w:rStyle w:val="SubtleReference"/>
          <w:color w:val="auto"/>
        </w:rPr>
      </w:pPr>
      <w:r w:rsidRPr="006F7FD5">
        <w:rPr>
          <w:color w:val="auto"/>
        </w:rPr>
        <w:t xml:space="preserve">PACKAGING </w:t>
      </w:r>
      <w:r>
        <w:rPr>
          <w:color w:val="auto"/>
        </w:rPr>
        <w:t>FUNTIONS</w:t>
      </w:r>
      <w:r w:rsidRPr="00612EA9">
        <w:rPr>
          <w:color w:val="auto"/>
        </w:rPr>
        <w:t xml:space="preserve">, </w:t>
      </w:r>
      <w:r w:rsidRPr="006F7FD5">
        <w:rPr>
          <w:b w:val="0"/>
          <w:color w:val="auto"/>
        </w:rPr>
        <w:t>INTERNATIONAL</w:t>
      </w:r>
      <w:r w:rsidRPr="00612EA9">
        <w:rPr>
          <w:rStyle w:val="SubtleReference"/>
          <w:color w:val="auto"/>
        </w:rPr>
        <w:t xml:space="preserve"> BREWRIES PLC</w:t>
      </w:r>
      <w:r>
        <w:rPr>
          <w:rStyle w:val="SubtleReference"/>
          <w:color w:val="auto"/>
        </w:rPr>
        <w:t xml:space="preserve"> (AB I</w:t>
      </w:r>
      <w:r w:rsidRPr="006F7FD5">
        <w:rPr>
          <w:rStyle w:val="SubtleReference"/>
          <w:caps w:val="0"/>
          <w:color w:val="auto"/>
        </w:rPr>
        <w:t>n</w:t>
      </w:r>
      <w:r>
        <w:rPr>
          <w:rStyle w:val="SubtleReference"/>
          <w:color w:val="auto"/>
        </w:rPr>
        <w:t>B</w:t>
      </w:r>
      <w:r>
        <w:rPr>
          <w:rStyle w:val="SubtleReference"/>
          <w:caps w:val="0"/>
          <w:color w:val="auto"/>
        </w:rPr>
        <w:t>e</w:t>
      </w:r>
      <w:r>
        <w:rPr>
          <w:rStyle w:val="SubtleReference"/>
          <w:color w:val="auto"/>
        </w:rPr>
        <w:t>v).</w:t>
      </w:r>
    </w:p>
    <w:p w14:paraId="31B566EE" w14:textId="77777777" w:rsidR="00ED7944" w:rsidRDefault="00ED7944" w:rsidP="00ED7944">
      <w:pPr>
        <w:pStyle w:val="Heading2"/>
        <w:rPr>
          <w:b w:val="0"/>
          <w:bCs/>
          <w:caps w:val="0"/>
          <w:color w:val="auto"/>
          <w:sz w:val="22"/>
          <w:szCs w:val="22"/>
        </w:rPr>
      </w:pPr>
      <w:r w:rsidRPr="00B02CBB">
        <w:rPr>
          <w:b w:val="0"/>
          <w:bCs/>
          <w:caps w:val="0"/>
          <w:color w:val="auto"/>
          <w:sz w:val="22"/>
          <w:szCs w:val="22"/>
        </w:rPr>
        <w:t>• Operate</w:t>
      </w:r>
      <w:r>
        <w:rPr>
          <w:b w:val="0"/>
          <w:bCs/>
          <w:caps w:val="0"/>
          <w:color w:val="auto"/>
          <w:sz w:val="22"/>
          <w:szCs w:val="22"/>
        </w:rPr>
        <w:t>/Maintain</w:t>
      </w:r>
      <w:r w:rsidRPr="00B02CBB">
        <w:rPr>
          <w:b w:val="0"/>
          <w:bCs/>
          <w:caps w:val="0"/>
          <w:color w:val="auto"/>
          <w:sz w:val="22"/>
          <w:szCs w:val="22"/>
        </w:rPr>
        <w:t xml:space="preserve"> </w:t>
      </w:r>
      <w:r>
        <w:rPr>
          <w:b w:val="0"/>
          <w:bCs/>
          <w:caps w:val="0"/>
          <w:color w:val="auto"/>
          <w:sz w:val="22"/>
          <w:szCs w:val="22"/>
        </w:rPr>
        <w:t>beer packaging</w:t>
      </w:r>
      <w:r w:rsidRPr="00B02CBB">
        <w:rPr>
          <w:b w:val="0"/>
          <w:bCs/>
          <w:caps w:val="0"/>
          <w:color w:val="auto"/>
          <w:sz w:val="22"/>
          <w:szCs w:val="22"/>
        </w:rPr>
        <w:t xml:space="preserve"> equipment</w:t>
      </w:r>
      <w:r>
        <w:rPr>
          <w:b w:val="0"/>
          <w:bCs/>
          <w:caps w:val="0"/>
          <w:color w:val="auto"/>
          <w:sz w:val="22"/>
          <w:szCs w:val="22"/>
        </w:rPr>
        <w:t>’s</w:t>
      </w:r>
      <w:r w:rsidRPr="00B02CBB">
        <w:rPr>
          <w:b w:val="0"/>
          <w:bCs/>
          <w:caps w:val="0"/>
          <w:color w:val="auto"/>
          <w:sz w:val="22"/>
          <w:szCs w:val="22"/>
        </w:rPr>
        <w:t>,</w:t>
      </w:r>
      <w:r>
        <w:rPr>
          <w:b w:val="0"/>
          <w:bCs/>
          <w:caps w:val="0"/>
          <w:color w:val="auto"/>
          <w:sz w:val="22"/>
          <w:szCs w:val="22"/>
        </w:rPr>
        <w:t xml:space="preserve"> implementing ATO</w:t>
      </w:r>
      <w:r w:rsidRPr="00B02CBB">
        <w:rPr>
          <w:b w:val="0"/>
          <w:bCs/>
          <w:caps w:val="0"/>
          <w:color w:val="auto"/>
          <w:sz w:val="22"/>
          <w:szCs w:val="22"/>
        </w:rPr>
        <w:t xml:space="preserve"> standards and</w:t>
      </w:r>
      <w:r>
        <w:rPr>
          <w:b w:val="0"/>
          <w:bCs/>
          <w:caps w:val="0"/>
          <w:color w:val="auto"/>
          <w:sz w:val="22"/>
          <w:szCs w:val="22"/>
        </w:rPr>
        <w:t xml:space="preserve"> quality at source.</w:t>
      </w:r>
    </w:p>
    <w:p w14:paraId="173A84D1"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 xml:space="preserve">understands and interprets PIDs piping and instrumentation diagrams to </w:t>
      </w:r>
      <w:r w:rsidRPr="00B02CBB">
        <w:rPr>
          <w:b w:val="0"/>
          <w:bCs/>
          <w:caps w:val="0"/>
          <w:color w:val="auto"/>
          <w:sz w:val="22"/>
          <w:szCs w:val="22"/>
        </w:rPr>
        <w:t xml:space="preserve">operate and control </w:t>
      </w:r>
      <w:r>
        <w:rPr>
          <w:b w:val="0"/>
          <w:bCs/>
          <w:caps w:val="0"/>
          <w:color w:val="auto"/>
          <w:sz w:val="22"/>
          <w:szCs w:val="22"/>
        </w:rPr>
        <w:t xml:space="preserve">complex </w:t>
      </w:r>
      <w:r w:rsidRPr="00B02CBB">
        <w:rPr>
          <w:b w:val="0"/>
          <w:bCs/>
          <w:caps w:val="0"/>
          <w:color w:val="auto"/>
          <w:sz w:val="22"/>
          <w:szCs w:val="22"/>
        </w:rPr>
        <w:t>process</w:t>
      </w:r>
      <w:r>
        <w:rPr>
          <w:b w:val="0"/>
          <w:bCs/>
          <w:caps w:val="0"/>
          <w:color w:val="auto"/>
          <w:sz w:val="22"/>
          <w:szCs w:val="22"/>
        </w:rPr>
        <w:t>.</w:t>
      </w:r>
    </w:p>
    <w:p w14:paraId="3B05FCEC"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w:t>
      </w:r>
      <w:r>
        <w:rPr>
          <w:b w:val="0"/>
          <w:bCs/>
          <w:caps w:val="0"/>
          <w:color w:val="auto"/>
          <w:sz w:val="22"/>
          <w:szCs w:val="22"/>
        </w:rPr>
        <w:t>condition monitoring and tracking of field equipment’s and devices to observe deviation and implement QFR.</w:t>
      </w:r>
    </w:p>
    <w:p w14:paraId="6FC4D002" w14:textId="77777777" w:rsidR="00ED7944" w:rsidRDefault="00ED7944" w:rsidP="00ED7944">
      <w:pPr>
        <w:pStyle w:val="Heading2"/>
        <w:rPr>
          <w:b w:val="0"/>
          <w:bCs/>
          <w:caps w:val="0"/>
          <w:color w:val="auto"/>
          <w:sz w:val="22"/>
          <w:szCs w:val="22"/>
        </w:rPr>
      </w:pPr>
      <w:r w:rsidRPr="00B02CBB">
        <w:rPr>
          <w:b w:val="0"/>
          <w:bCs/>
          <w:caps w:val="0"/>
          <w:color w:val="auto"/>
          <w:sz w:val="22"/>
          <w:szCs w:val="22"/>
        </w:rPr>
        <w:t xml:space="preserve">• provide specialist support to the shift-based teams during operations.  </w:t>
      </w:r>
    </w:p>
    <w:tbl>
      <w:tblPr>
        <w:tblStyle w:val="TableGrid"/>
        <w:tblpPr w:leftFromText="180" w:rightFromText="180" w:vertAnchor="text" w:horzAnchor="margin" w:tblpXSpec="center" w:tblpY="-948"/>
        <w:tblW w:w="5832"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Skills layout table"/>
      </w:tblPr>
      <w:tblGrid>
        <w:gridCol w:w="11416"/>
      </w:tblGrid>
      <w:tr w:rsidR="00ED7944" w:rsidRPr="00612EA9" w14:paraId="1D442A2A" w14:textId="77777777" w:rsidTr="00231E18">
        <w:tc>
          <w:tcPr>
            <w:tcW w:w="11416" w:type="dxa"/>
          </w:tcPr>
          <w:p w14:paraId="6C9A4280" w14:textId="77777777" w:rsidR="00ED7944" w:rsidRPr="00473B9A" w:rsidRDefault="00ED7944" w:rsidP="00231E18">
            <w:pPr>
              <w:pStyle w:val="Heading2"/>
              <w:contextualSpacing w:val="0"/>
              <w:rPr>
                <w:b w:val="0"/>
                <w:bCs/>
                <w:color w:val="auto"/>
                <w:sz w:val="22"/>
                <w:szCs w:val="22"/>
              </w:rPr>
            </w:pPr>
            <w:bookmarkStart w:id="3" w:name="_Hlk63133405"/>
          </w:p>
          <w:p w14:paraId="74F6282D" w14:textId="77777777" w:rsidR="00ED7944" w:rsidRPr="00612EA9" w:rsidRDefault="00ED7944" w:rsidP="00231E18">
            <w:pPr>
              <w:pStyle w:val="Heading3"/>
              <w:contextualSpacing w:val="0"/>
              <w:outlineLvl w:val="2"/>
              <w:rPr>
                <w:color w:val="auto"/>
              </w:rPr>
            </w:pPr>
            <w:r w:rsidRPr="00612EA9">
              <w:rPr>
                <w:color w:val="auto"/>
              </w:rPr>
              <w:t>JAN, 2020– OCT, 2020</w:t>
            </w:r>
          </w:p>
          <w:p w14:paraId="227033F8" w14:textId="77777777" w:rsidR="00ED7944" w:rsidRPr="00612EA9" w:rsidRDefault="00ED7944" w:rsidP="00231E18">
            <w:pPr>
              <w:pStyle w:val="Heading2"/>
              <w:contextualSpacing w:val="0"/>
              <w:outlineLvl w:val="1"/>
              <w:rPr>
                <w:color w:val="auto"/>
              </w:rPr>
            </w:pPr>
            <w:r w:rsidRPr="00612EA9">
              <w:rPr>
                <w:color w:val="auto"/>
              </w:rPr>
              <w:t xml:space="preserve">MECHATRONICS ENGINEER TRAINEE, </w:t>
            </w:r>
            <w:r w:rsidRPr="00612EA9">
              <w:rPr>
                <w:rStyle w:val="SubtleReference"/>
                <w:color w:val="auto"/>
              </w:rPr>
              <w:t>NIGERIAN BREWRIES PLC</w:t>
            </w:r>
            <w:r>
              <w:rPr>
                <w:rStyle w:val="SubtleReference"/>
                <w:color w:val="auto"/>
              </w:rPr>
              <w:t xml:space="preserve"> (heineken).</w:t>
            </w:r>
          </w:p>
          <w:p w14:paraId="4586810B" w14:textId="77777777" w:rsidR="00ED7944" w:rsidRDefault="00ED7944" w:rsidP="00ED7944">
            <w:pPr>
              <w:pStyle w:val="ListBullet"/>
              <w:rPr>
                <w:color w:val="auto"/>
              </w:rPr>
            </w:pPr>
            <w:r>
              <w:rPr>
                <w:color w:val="auto"/>
              </w:rPr>
              <w:t>A</w:t>
            </w:r>
            <w:r w:rsidRPr="00612EA9">
              <w:rPr>
                <w:color w:val="auto"/>
              </w:rPr>
              <w:t>nalyze mechatronic systems, subsystems, modules, and components</w:t>
            </w:r>
            <w:r>
              <w:rPr>
                <w:color w:val="auto"/>
              </w:rPr>
              <w:t>.</w:t>
            </w:r>
          </w:p>
          <w:p w14:paraId="54115591" w14:textId="77777777" w:rsidR="00ED7944" w:rsidRPr="00703135" w:rsidRDefault="00ED7944" w:rsidP="00ED7944">
            <w:pPr>
              <w:pStyle w:val="ListBullet"/>
              <w:rPr>
                <w:color w:val="auto"/>
              </w:rPr>
            </w:pPr>
            <w:r w:rsidRPr="00703135">
              <w:rPr>
                <w:color w:val="auto"/>
              </w:rPr>
              <w:t xml:space="preserve">Design and implement motion control system installations i.e. direct online, star delta, </w:t>
            </w:r>
            <w:r w:rsidRPr="00703135">
              <w:rPr>
                <w:rFonts w:ascii="Segoe UI" w:eastAsia="Times New Roman" w:hAnsi="Segoe UI" w:cs="Segoe UI"/>
                <w:color w:val="auto"/>
                <w:sz w:val="21"/>
                <w:szCs w:val="21"/>
              </w:rPr>
              <w:t>frequency</w:t>
            </w:r>
            <w:r w:rsidRPr="00EB14C2">
              <w:rPr>
                <w:rFonts w:ascii="Segoe UI" w:eastAsia="Times New Roman" w:hAnsi="Segoe UI" w:cs="Segoe UI"/>
                <w:color w:val="auto"/>
                <w:sz w:val="21"/>
                <w:szCs w:val="21"/>
              </w:rPr>
              <w:t xml:space="preserve"> </w:t>
            </w:r>
            <w:r w:rsidRPr="00703135">
              <w:rPr>
                <w:rFonts w:ascii="Segoe UI" w:eastAsia="Times New Roman" w:hAnsi="Segoe UI" w:cs="Segoe UI"/>
                <w:color w:val="auto"/>
                <w:sz w:val="21"/>
                <w:szCs w:val="21"/>
              </w:rPr>
              <w:t>converters (</w:t>
            </w:r>
            <w:r w:rsidRPr="00EB14C2">
              <w:rPr>
                <w:rFonts w:ascii="Segoe UI" w:eastAsia="Times New Roman" w:hAnsi="Segoe UI" w:cs="Segoe UI"/>
                <w:color w:val="auto"/>
                <w:sz w:val="21"/>
                <w:szCs w:val="21"/>
              </w:rPr>
              <w:t xml:space="preserve">Siemens Danfoss &amp; </w:t>
            </w:r>
            <w:r w:rsidRPr="00703135">
              <w:rPr>
                <w:rFonts w:ascii="Segoe UI" w:eastAsia="Times New Roman" w:hAnsi="Segoe UI" w:cs="Segoe UI"/>
                <w:color w:val="auto"/>
                <w:sz w:val="21"/>
                <w:szCs w:val="21"/>
              </w:rPr>
              <w:t>micro master</w:t>
            </w:r>
            <w:r w:rsidRPr="00EB14C2">
              <w:rPr>
                <w:rFonts w:ascii="Segoe UI" w:eastAsia="Times New Roman" w:hAnsi="Segoe UI" w:cs="Segoe UI"/>
                <w:color w:val="auto"/>
                <w:sz w:val="21"/>
                <w:szCs w:val="21"/>
              </w:rPr>
              <w:t>)</w:t>
            </w:r>
            <w:r w:rsidRPr="00703135">
              <w:rPr>
                <w:rFonts w:ascii="Segoe UI" w:eastAsia="Times New Roman" w:hAnsi="Segoe UI" w:cs="Segoe UI"/>
                <w:color w:val="auto"/>
                <w:sz w:val="21"/>
                <w:szCs w:val="21"/>
              </w:rPr>
              <w:t>.</w:t>
            </w:r>
          </w:p>
          <w:p w14:paraId="380C7BF6" w14:textId="77777777" w:rsidR="00ED7944" w:rsidRPr="00703135" w:rsidRDefault="00ED7944" w:rsidP="00ED7944">
            <w:pPr>
              <w:pStyle w:val="ListBullet"/>
              <w:rPr>
                <w:color w:val="auto"/>
              </w:rPr>
            </w:pPr>
            <w:r w:rsidRPr="00703135">
              <w:rPr>
                <w:color w:val="auto"/>
              </w:rPr>
              <w:t xml:space="preserve">Implement PLC i.e. </w:t>
            </w:r>
            <w:r w:rsidRPr="00EB14C2">
              <w:rPr>
                <w:rFonts w:ascii="Segoe UI" w:eastAsia="Times New Roman" w:hAnsi="Segoe UI" w:cs="Segoe UI"/>
                <w:color w:val="auto"/>
                <w:sz w:val="21"/>
                <w:szCs w:val="21"/>
              </w:rPr>
              <w:t xml:space="preserve">Siemens </w:t>
            </w:r>
            <w:r w:rsidRPr="00703135">
              <w:rPr>
                <w:rFonts w:ascii="Segoe UI" w:eastAsia="Times New Roman" w:hAnsi="Segoe UI" w:cs="Segoe UI"/>
                <w:color w:val="auto"/>
                <w:sz w:val="21"/>
                <w:szCs w:val="21"/>
              </w:rPr>
              <w:t>simatic</w:t>
            </w:r>
            <w:r w:rsidRPr="00EB14C2">
              <w:rPr>
                <w:rFonts w:ascii="Segoe UI" w:eastAsia="Times New Roman" w:hAnsi="Segoe UI" w:cs="Segoe UI"/>
                <w:color w:val="auto"/>
                <w:sz w:val="21"/>
                <w:szCs w:val="21"/>
              </w:rPr>
              <w:t xml:space="preserve"> S7 300 PLC, profibus communication network</w:t>
            </w:r>
            <w:r w:rsidRPr="00703135">
              <w:rPr>
                <w:rFonts w:ascii="Segoe UI" w:eastAsia="Times New Roman" w:hAnsi="Segoe UI" w:cs="Segoe UI"/>
                <w:color w:val="auto"/>
                <w:sz w:val="21"/>
                <w:szCs w:val="21"/>
              </w:rPr>
              <w:t>,</w:t>
            </w:r>
            <w:r w:rsidRPr="00703135">
              <w:rPr>
                <w:color w:val="auto"/>
              </w:rPr>
              <w:t xml:space="preserve"> controllers (SIPAT, etc.), </w:t>
            </w:r>
            <w:r w:rsidRPr="00EB14C2">
              <w:rPr>
                <w:rFonts w:ascii="Segoe UI" w:eastAsia="Times New Roman" w:hAnsi="Segoe UI" w:cs="Segoe UI"/>
                <w:color w:val="auto"/>
                <w:sz w:val="21"/>
                <w:szCs w:val="21"/>
              </w:rPr>
              <w:t>(configuration, programming, commissioning and maintenance)</w:t>
            </w:r>
            <w:r w:rsidRPr="00703135">
              <w:rPr>
                <w:rFonts w:ascii="Segoe UI" w:eastAsia="Times New Roman" w:hAnsi="Segoe UI" w:cs="Segoe UI"/>
                <w:color w:val="auto"/>
                <w:sz w:val="21"/>
                <w:szCs w:val="21"/>
              </w:rPr>
              <w:t>.</w:t>
            </w:r>
          </w:p>
          <w:p w14:paraId="51FC4F81" w14:textId="77777777" w:rsidR="00ED7944" w:rsidRPr="00703135" w:rsidRDefault="00ED7944" w:rsidP="00ED7944">
            <w:pPr>
              <w:pStyle w:val="ListBullet"/>
              <w:rPr>
                <w:color w:val="auto"/>
              </w:rPr>
            </w:pPr>
            <w:r w:rsidRPr="00703135">
              <w:rPr>
                <w:color w:val="auto"/>
              </w:rPr>
              <w:t xml:space="preserve">Perform </w:t>
            </w:r>
            <w:r w:rsidRPr="00703135">
              <w:rPr>
                <w:rFonts w:ascii="Segoe UI" w:eastAsia="Times New Roman" w:hAnsi="Segoe UI" w:cs="Segoe UI"/>
                <w:color w:val="auto"/>
                <w:sz w:val="21"/>
                <w:szCs w:val="21"/>
              </w:rPr>
              <w:t>different</w:t>
            </w:r>
            <w:r w:rsidRPr="00EB14C2">
              <w:rPr>
                <w:rFonts w:ascii="Segoe UI" w:eastAsia="Times New Roman" w:hAnsi="Segoe UI" w:cs="Segoe UI"/>
                <w:color w:val="auto"/>
                <w:sz w:val="21"/>
                <w:szCs w:val="21"/>
              </w:rPr>
              <w:t xml:space="preserve"> levels of maintenance </w:t>
            </w:r>
            <w:r w:rsidRPr="00703135">
              <w:rPr>
                <w:rFonts w:ascii="Segoe UI" w:eastAsia="Times New Roman" w:hAnsi="Segoe UI" w:cs="Segoe UI"/>
                <w:color w:val="auto"/>
                <w:sz w:val="21"/>
                <w:szCs w:val="21"/>
              </w:rPr>
              <w:t>i.e.</w:t>
            </w:r>
            <w:r w:rsidRPr="00EB14C2">
              <w:rPr>
                <w:rFonts w:ascii="Segoe UI" w:eastAsia="Times New Roman" w:hAnsi="Segoe UI" w:cs="Segoe UI"/>
                <w:color w:val="auto"/>
                <w:sz w:val="21"/>
                <w:szCs w:val="21"/>
              </w:rPr>
              <w:t xml:space="preserve"> preventive, corrective, reactive and condition monitoring maintenance.</w:t>
            </w:r>
          </w:p>
          <w:p w14:paraId="5782D81C" w14:textId="77777777" w:rsidR="00ED7944" w:rsidRPr="00703135" w:rsidRDefault="00ED7944" w:rsidP="00ED7944">
            <w:pPr>
              <w:pStyle w:val="ListBullet"/>
              <w:rPr>
                <w:color w:val="auto"/>
              </w:rPr>
            </w:pPr>
            <w:r>
              <w:rPr>
                <w:color w:val="auto"/>
              </w:rPr>
              <w:t>Operate and maintained assorted packaging equipment’s i.e. filler, blow mold, labelers, CIP stations, FLP, EBI/FBI Check mats etc. (PETS and RGB)</w:t>
            </w:r>
          </w:p>
          <w:p w14:paraId="51A9989E" w14:textId="77777777" w:rsidR="00ED7944" w:rsidRPr="00703135" w:rsidRDefault="00ED7944" w:rsidP="00ED7944">
            <w:pPr>
              <w:pStyle w:val="ListBullet"/>
              <w:rPr>
                <w:color w:val="auto"/>
              </w:rPr>
            </w:pPr>
            <w:r w:rsidRPr="00612EA9">
              <w:rPr>
                <w:color w:val="auto"/>
              </w:rPr>
              <w:t>Observe and incorporate safety standards</w:t>
            </w:r>
            <w:r>
              <w:rPr>
                <w:color w:val="auto"/>
              </w:rPr>
              <w:t>.</w:t>
            </w:r>
            <w:r w:rsidRPr="00612EA9">
              <w:rPr>
                <w:color w:val="auto"/>
              </w:rPr>
              <w:t xml:space="preserve"> </w:t>
            </w:r>
            <w:r w:rsidRPr="00703135">
              <w:rPr>
                <w:color w:val="auto"/>
              </w:rPr>
              <w:t xml:space="preserve"> </w:t>
            </w:r>
          </w:p>
          <w:p w14:paraId="7250B532" w14:textId="77777777" w:rsidR="00ED7944" w:rsidRPr="00612EA9" w:rsidRDefault="00ED7944" w:rsidP="00ED7944">
            <w:pPr>
              <w:pStyle w:val="ListBullet"/>
              <w:rPr>
                <w:color w:val="auto"/>
              </w:rPr>
            </w:pPr>
            <w:r w:rsidRPr="00612EA9">
              <w:rPr>
                <w:color w:val="auto"/>
              </w:rPr>
              <w:t>Execute all of the above as an effective member of a team.</w:t>
            </w:r>
            <w:bookmarkEnd w:id="3"/>
          </w:p>
        </w:tc>
      </w:tr>
      <w:tr w:rsidR="00ED7944" w:rsidRPr="00612EA9" w14:paraId="6EC41FE3" w14:textId="77777777" w:rsidTr="00231E18">
        <w:tc>
          <w:tcPr>
            <w:tcW w:w="11416" w:type="dxa"/>
            <w:tcMar>
              <w:top w:w="216" w:type="dxa"/>
            </w:tcMar>
          </w:tcPr>
          <w:p w14:paraId="5B124F6B" w14:textId="77777777" w:rsidR="00ED7944" w:rsidRPr="00612EA9" w:rsidRDefault="00ED7944" w:rsidP="00231E18">
            <w:pPr>
              <w:pStyle w:val="Heading3"/>
              <w:contextualSpacing w:val="0"/>
              <w:outlineLvl w:val="2"/>
              <w:rPr>
                <w:color w:val="auto"/>
              </w:rPr>
            </w:pPr>
            <w:r w:rsidRPr="00612EA9">
              <w:rPr>
                <w:color w:val="auto"/>
              </w:rPr>
              <w:t>MARCH, 201</w:t>
            </w:r>
            <w:r>
              <w:rPr>
                <w:color w:val="auto"/>
              </w:rPr>
              <w:t>8</w:t>
            </w:r>
            <w:r w:rsidRPr="00612EA9">
              <w:rPr>
                <w:color w:val="auto"/>
              </w:rPr>
              <w:t xml:space="preserve"> – JAN 2019</w:t>
            </w:r>
          </w:p>
          <w:p w14:paraId="687DA49E" w14:textId="77777777" w:rsidR="00ED7944" w:rsidRPr="00612EA9" w:rsidRDefault="00ED7944" w:rsidP="00231E18">
            <w:pPr>
              <w:pStyle w:val="Heading2"/>
              <w:contextualSpacing w:val="0"/>
              <w:outlineLvl w:val="1"/>
              <w:rPr>
                <w:color w:val="auto"/>
              </w:rPr>
            </w:pPr>
            <w:r w:rsidRPr="00612EA9">
              <w:rPr>
                <w:color w:val="auto"/>
              </w:rPr>
              <w:t xml:space="preserve">ELECTRICAL ENGINEER, </w:t>
            </w:r>
            <w:r w:rsidRPr="00612EA9">
              <w:rPr>
                <w:rStyle w:val="SubtleReference"/>
                <w:color w:val="auto"/>
              </w:rPr>
              <w:t>NELHOLDMAN NIG LTD</w:t>
            </w:r>
          </w:p>
          <w:p w14:paraId="37213F0E" w14:textId="77777777" w:rsidR="00ED7944" w:rsidRPr="00612EA9" w:rsidRDefault="00ED7944" w:rsidP="00ED7944">
            <w:pPr>
              <w:pStyle w:val="ListBullet"/>
              <w:rPr>
                <w:color w:val="auto"/>
              </w:rPr>
            </w:pPr>
            <w:r w:rsidRPr="00612EA9">
              <w:rPr>
                <w:color w:val="auto"/>
              </w:rPr>
              <w:t>Contract bidding and negotiation involvement, Preparing electrical BOQ</w:t>
            </w:r>
            <w:r>
              <w:rPr>
                <w:color w:val="auto"/>
              </w:rPr>
              <w:t>/</w:t>
            </w:r>
            <w:r w:rsidRPr="00612EA9">
              <w:rPr>
                <w:color w:val="auto"/>
              </w:rPr>
              <w:t xml:space="preserve">BEME </w:t>
            </w:r>
            <w:r>
              <w:rPr>
                <w:color w:val="auto"/>
              </w:rPr>
              <w:t xml:space="preserve">for </w:t>
            </w:r>
            <w:r w:rsidRPr="00612EA9">
              <w:rPr>
                <w:color w:val="auto"/>
              </w:rPr>
              <w:t xml:space="preserve">small </w:t>
            </w:r>
            <w:r>
              <w:rPr>
                <w:color w:val="auto"/>
              </w:rPr>
              <w:t>and</w:t>
            </w:r>
            <w:r w:rsidRPr="00612EA9">
              <w:rPr>
                <w:color w:val="auto"/>
              </w:rPr>
              <w:t xml:space="preserve"> scale projects. </w:t>
            </w:r>
          </w:p>
          <w:p w14:paraId="117CC704" w14:textId="77777777" w:rsidR="00ED7944" w:rsidRPr="00612EA9" w:rsidRDefault="00ED7944" w:rsidP="00ED7944">
            <w:pPr>
              <w:pStyle w:val="ListBullet"/>
              <w:rPr>
                <w:color w:val="auto"/>
              </w:rPr>
            </w:pPr>
            <w:r w:rsidRPr="00612EA9">
              <w:rPr>
                <w:color w:val="auto"/>
              </w:rPr>
              <w:t>Project management activities on large scale, small scale electrical designs, installation and maintenance jobs.</w:t>
            </w:r>
          </w:p>
          <w:p w14:paraId="7AEBB081" w14:textId="77777777" w:rsidR="00ED7944" w:rsidRPr="00612EA9" w:rsidRDefault="00ED7944" w:rsidP="00ED7944">
            <w:pPr>
              <w:pStyle w:val="ListBullet"/>
              <w:rPr>
                <w:color w:val="auto"/>
              </w:rPr>
            </w:pPr>
            <w:r w:rsidRPr="00612EA9">
              <w:rPr>
                <w:color w:val="auto"/>
              </w:rPr>
              <w:t>Constructions materials and equipment sourcing, negotiations, and procurement.</w:t>
            </w:r>
          </w:p>
          <w:p w14:paraId="3EDF2CB7" w14:textId="77777777" w:rsidR="00ED7944" w:rsidRPr="00612EA9" w:rsidRDefault="00ED7944" w:rsidP="00ED7944">
            <w:pPr>
              <w:pStyle w:val="ListBullet"/>
              <w:rPr>
                <w:color w:val="auto"/>
              </w:rPr>
            </w:pPr>
            <w:r w:rsidRPr="00612EA9">
              <w:rPr>
                <w:color w:val="auto"/>
              </w:rPr>
              <w:t xml:space="preserve">Budget management, cost saving, Stock counting, keeping and material management supervision. </w:t>
            </w:r>
          </w:p>
          <w:p w14:paraId="12C33908" w14:textId="77777777" w:rsidR="00ED7944" w:rsidRPr="00612EA9" w:rsidRDefault="00ED7944" w:rsidP="00ED7944">
            <w:pPr>
              <w:pStyle w:val="ListBullet"/>
              <w:rPr>
                <w:color w:val="auto"/>
              </w:rPr>
            </w:pPr>
            <w:r w:rsidRPr="00612EA9">
              <w:rPr>
                <w:color w:val="auto"/>
              </w:rPr>
              <w:t>Design and Implement Electrical System by studying client requirement. Ensuring project meet electrical and construction safety standard.</w:t>
            </w:r>
          </w:p>
          <w:p w14:paraId="666FA57F" w14:textId="77777777" w:rsidR="00ED7944" w:rsidRPr="00612EA9" w:rsidRDefault="00ED7944" w:rsidP="00ED7944">
            <w:pPr>
              <w:pStyle w:val="ListBullet"/>
              <w:rPr>
                <w:color w:val="auto"/>
              </w:rPr>
            </w:pPr>
            <w:r w:rsidRPr="00612EA9">
              <w:rPr>
                <w:color w:val="auto"/>
              </w:rPr>
              <w:t xml:space="preserve">Coordinate and train technician and project member as necessary. </w:t>
            </w:r>
          </w:p>
          <w:p w14:paraId="642CDED0" w14:textId="77777777" w:rsidR="00ED7944" w:rsidRPr="00612EA9" w:rsidRDefault="00ED7944" w:rsidP="00ED7944">
            <w:pPr>
              <w:pStyle w:val="ListBullet"/>
              <w:rPr>
                <w:color w:val="auto"/>
              </w:rPr>
            </w:pPr>
            <w:r w:rsidRPr="00612EA9">
              <w:rPr>
                <w:color w:val="auto"/>
              </w:rPr>
              <w:t>Resolved all issues at the project location quickly and effectively to avoid work delays.</w:t>
            </w:r>
          </w:p>
          <w:p w14:paraId="286CBE0F" w14:textId="77777777" w:rsidR="00ED7944" w:rsidRPr="00612EA9" w:rsidRDefault="00ED7944" w:rsidP="00231E18">
            <w:pPr>
              <w:rPr>
                <w:color w:val="auto"/>
              </w:rPr>
            </w:pPr>
          </w:p>
        </w:tc>
      </w:tr>
      <w:tr w:rsidR="00ED7944" w:rsidRPr="00612EA9" w14:paraId="790C36A5" w14:textId="77777777" w:rsidTr="00231E18">
        <w:tc>
          <w:tcPr>
            <w:tcW w:w="11416" w:type="dxa"/>
            <w:tcMar>
              <w:top w:w="216" w:type="dxa"/>
            </w:tcMar>
          </w:tcPr>
          <w:p w14:paraId="75082A84" w14:textId="77777777" w:rsidR="00ED7944" w:rsidRPr="00612EA9" w:rsidRDefault="00ED7944" w:rsidP="00231E18">
            <w:pPr>
              <w:pStyle w:val="Heading3"/>
              <w:contextualSpacing w:val="0"/>
              <w:outlineLvl w:val="2"/>
              <w:rPr>
                <w:color w:val="auto"/>
              </w:rPr>
            </w:pPr>
            <w:r w:rsidRPr="00612EA9">
              <w:rPr>
                <w:color w:val="auto"/>
              </w:rPr>
              <w:t>APRIL 2018 – MARCH 2019</w:t>
            </w:r>
          </w:p>
          <w:p w14:paraId="55540F40" w14:textId="77777777" w:rsidR="00ED7944" w:rsidRPr="00612EA9" w:rsidRDefault="00ED7944" w:rsidP="00231E18">
            <w:pPr>
              <w:pStyle w:val="Heading2"/>
              <w:contextualSpacing w:val="0"/>
              <w:outlineLvl w:val="1"/>
              <w:rPr>
                <w:color w:val="auto"/>
              </w:rPr>
            </w:pPr>
            <w:r w:rsidRPr="00612EA9">
              <w:rPr>
                <w:color w:val="auto"/>
              </w:rPr>
              <w:t xml:space="preserve">CUSTOMER ENUMERATION AND ASSET MAPPING, </w:t>
            </w:r>
            <w:r w:rsidRPr="00612EA9">
              <w:rPr>
                <w:rStyle w:val="SubtleReference"/>
                <w:color w:val="auto"/>
              </w:rPr>
              <w:t>PORTHARCOURT ELECTRICITY DISTRIBUTION COMPANY, PHED (NYSC PPE)</w:t>
            </w:r>
          </w:p>
          <w:p w14:paraId="14D9E97D" w14:textId="77777777" w:rsidR="00ED7944" w:rsidRPr="00612EA9" w:rsidRDefault="00ED7944" w:rsidP="00ED7944">
            <w:pPr>
              <w:pStyle w:val="ListBullet"/>
              <w:rPr>
                <w:color w:val="auto"/>
              </w:rPr>
            </w:pPr>
            <w:r w:rsidRPr="00612EA9">
              <w:rPr>
                <w:bCs/>
                <w:color w:val="auto"/>
                <w:spacing w:val="16"/>
              </w:rPr>
              <w:t>Customer service suppor</w:t>
            </w:r>
            <w:r>
              <w:rPr>
                <w:bCs/>
                <w:color w:val="auto"/>
                <w:spacing w:val="16"/>
              </w:rPr>
              <w:t>t,</w:t>
            </w:r>
            <w:r w:rsidRPr="00612EA9">
              <w:rPr>
                <w:bCs/>
                <w:color w:val="auto"/>
                <w:spacing w:val="16"/>
              </w:rPr>
              <w:t xml:space="preserve"> </w:t>
            </w:r>
            <w:r w:rsidRPr="00612EA9">
              <w:rPr>
                <w:color w:val="auto"/>
              </w:rPr>
              <w:t>Engage</w:t>
            </w:r>
            <w:r>
              <w:rPr>
                <w:color w:val="auto"/>
              </w:rPr>
              <w:t>ment and field</w:t>
            </w:r>
            <w:r w:rsidRPr="00612EA9">
              <w:rPr>
                <w:color w:val="auto"/>
              </w:rPr>
              <w:t xml:space="preserve"> data c</w:t>
            </w:r>
            <w:r>
              <w:rPr>
                <w:color w:val="auto"/>
              </w:rPr>
              <w:t>apturing</w:t>
            </w:r>
            <w:r w:rsidRPr="00612EA9">
              <w:rPr>
                <w:color w:val="auto"/>
              </w:rPr>
              <w:t xml:space="preserve">, intelligence gathering and analysis of customers in the power distribution sector. </w:t>
            </w:r>
            <w:r>
              <w:rPr>
                <w:color w:val="auto"/>
              </w:rPr>
              <w:t>D</w:t>
            </w:r>
            <w:r w:rsidRPr="00612EA9">
              <w:rPr>
                <w:color w:val="auto"/>
              </w:rPr>
              <w:t>evelop</w:t>
            </w:r>
            <w:r>
              <w:rPr>
                <w:color w:val="auto"/>
              </w:rPr>
              <w:t>ed</w:t>
            </w:r>
            <w:r w:rsidRPr="00612EA9">
              <w:rPr>
                <w:color w:val="auto"/>
              </w:rPr>
              <w:t xml:space="preserve"> clear and concise reports that identify strategic information and provide recommendations for performance improvement.</w:t>
            </w:r>
          </w:p>
          <w:p w14:paraId="06DF0EB8" w14:textId="77777777" w:rsidR="00ED7944" w:rsidRPr="00612EA9" w:rsidRDefault="00ED7944" w:rsidP="00ED7944">
            <w:pPr>
              <w:pStyle w:val="ListBullet"/>
              <w:rPr>
                <w:color w:val="auto"/>
              </w:rPr>
            </w:pPr>
            <w:r w:rsidRPr="00612EA9">
              <w:rPr>
                <w:color w:val="auto"/>
              </w:rPr>
              <w:t xml:space="preserve">Liaison with senior leaders and internal business managers to implement strategic asset management plan and overall organization roadmap. </w:t>
            </w:r>
          </w:p>
          <w:p w14:paraId="36446610" w14:textId="77777777" w:rsidR="00ED7944" w:rsidRPr="00612EA9" w:rsidRDefault="00ED7944" w:rsidP="00231E18">
            <w:pPr>
              <w:pStyle w:val="Heading3"/>
              <w:outlineLvl w:val="2"/>
              <w:rPr>
                <w:color w:val="auto"/>
              </w:rPr>
            </w:pPr>
          </w:p>
        </w:tc>
      </w:tr>
      <w:tr w:rsidR="00ED7944" w:rsidRPr="00612EA9" w14:paraId="6B02F89E" w14:textId="77777777" w:rsidTr="00231E18">
        <w:tc>
          <w:tcPr>
            <w:tcW w:w="11416" w:type="dxa"/>
            <w:tcMar>
              <w:top w:w="216" w:type="dxa"/>
            </w:tcMar>
          </w:tcPr>
          <w:p w14:paraId="6499590A" w14:textId="77777777" w:rsidR="00ED7944" w:rsidRPr="00612EA9" w:rsidRDefault="00ED7944" w:rsidP="00231E18">
            <w:pPr>
              <w:pStyle w:val="Heading3"/>
              <w:contextualSpacing w:val="0"/>
              <w:outlineLvl w:val="2"/>
              <w:rPr>
                <w:color w:val="auto"/>
              </w:rPr>
            </w:pPr>
            <w:r w:rsidRPr="00612EA9">
              <w:rPr>
                <w:color w:val="auto"/>
              </w:rPr>
              <w:t>MAY 2015 – MARCH 2018</w:t>
            </w:r>
          </w:p>
          <w:p w14:paraId="69F9D3A2" w14:textId="77777777" w:rsidR="00ED7944" w:rsidRPr="00612EA9" w:rsidRDefault="00ED7944" w:rsidP="00231E18">
            <w:pPr>
              <w:pStyle w:val="Heading2"/>
              <w:contextualSpacing w:val="0"/>
              <w:outlineLvl w:val="1"/>
              <w:rPr>
                <w:color w:val="auto"/>
              </w:rPr>
            </w:pPr>
            <w:r w:rsidRPr="00612EA9">
              <w:rPr>
                <w:color w:val="auto"/>
              </w:rPr>
              <w:t xml:space="preserve">ELECTRICAL ARTISAN, </w:t>
            </w:r>
            <w:r w:rsidRPr="00612EA9">
              <w:rPr>
                <w:rStyle w:val="SubtleReference"/>
                <w:color w:val="auto"/>
              </w:rPr>
              <w:t>ABSOLUTECORE ENGINEERING STARTUP (ask me for more clarity)</w:t>
            </w:r>
          </w:p>
          <w:p w14:paraId="3038E97C" w14:textId="77777777" w:rsidR="00ED7944" w:rsidRPr="00E97F41" w:rsidRDefault="00ED7944" w:rsidP="00ED7944">
            <w:pPr>
              <w:pStyle w:val="ListBullet"/>
              <w:rPr>
                <w:color w:val="auto"/>
              </w:rPr>
            </w:pPr>
            <w:r w:rsidRPr="00612EA9">
              <w:rPr>
                <w:color w:val="auto"/>
              </w:rPr>
              <w:t xml:space="preserve">Managed </w:t>
            </w:r>
            <w:r>
              <w:rPr>
                <w:color w:val="auto"/>
              </w:rPr>
              <w:t xml:space="preserve">electrical </w:t>
            </w:r>
            <w:r w:rsidRPr="00612EA9">
              <w:rPr>
                <w:color w:val="auto"/>
              </w:rPr>
              <w:t>project</w:t>
            </w:r>
            <w:r>
              <w:rPr>
                <w:color w:val="auto"/>
              </w:rPr>
              <w:t>s with</w:t>
            </w:r>
            <w:r w:rsidRPr="00612EA9">
              <w:rPr>
                <w:color w:val="auto"/>
              </w:rPr>
              <w:t xml:space="preserve"> budgets of over $18,000 and achieved cost savings of about 20%. Executed several material procurement and delivery.</w:t>
            </w:r>
          </w:p>
          <w:p w14:paraId="126208A6" w14:textId="77777777" w:rsidR="00ED7944" w:rsidRPr="00612EA9" w:rsidRDefault="00ED7944" w:rsidP="00ED7944">
            <w:pPr>
              <w:pStyle w:val="ListBullet"/>
              <w:rPr>
                <w:color w:val="auto"/>
              </w:rPr>
            </w:pPr>
            <w:r w:rsidRPr="00612EA9">
              <w:rPr>
                <w:color w:val="auto"/>
              </w:rPr>
              <w:t>Directed and managed shop repairs on high/low voltage equipment’s, and execute equipment maintenance strategies.</w:t>
            </w:r>
          </w:p>
          <w:p w14:paraId="55F29089" w14:textId="77777777" w:rsidR="00ED7944" w:rsidRPr="00612EA9" w:rsidRDefault="00ED7944" w:rsidP="00ED7944">
            <w:pPr>
              <w:pStyle w:val="ListBullet"/>
              <w:rPr>
                <w:color w:val="auto"/>
              </w:rPr>
            </w:pPr>
            <w:r w:rsidRPr="00612EA9">
              <w:rPr>
                <w:color w:val="auto"/>
              </w:rPr>
              <w:t>Supervised teams of over 50 electricians to successfully execute the entire scope of works which included cable pulling, tray installation, high level wiring of lights, small power and lighting, making off circuits in distribution boards</w:t>
            </w:r>
            <w:r>
              <w:rPr>
                <w:color w:val="auto"/>
              </w:rPr>
              <w:t xml:space="preserve"> in </w:t>
            </w:r>
            <w:r w:rsidRPr="00612EA9">
              <w:rPr>
                <w:color w:val="auto"/>
              </w:rPr>
              <w:t>industrial, commercial and private home within a 3 years’ timeline.</w:t>
            </w:r>
          </w:p>
          <w:p w14:paraId="559FB581" w14:textId="77777777" w:rsidR="00ED7944" w:rsidRPr="00612EA9" w:rsidRDefault="00ED7944" w:rsidP="00ED7944">
            <w:pPr>
              <w:pStyle w:val="ListBullet"/>
              <w:rPr>
                <w:color w:val="auto"/>
              </w:rPr>
            </w:pPr>
            <w:r w:rsidRPr="00612EA9">
              <w:rPr>
                <w:color w:val="auto"/>
              </w:rPr>
              <w:t>Serviced and satisfied customers around Edo state maintaining good customer relationship.</w:t>
            </w:r>
          </w:p>
        </w:tc>
      </w:tr>
      <w:tr w:rsidR="00ED7944" w:rsidRPr="00612EA9" w14:paraId="6A76DF4B" w14:textId="77777777" w:rsidTr="00231E18">
        <w:tc>
          <w:tcPr>
            <w:tcW w:w="11416" w:type="dxa"/>
            <w:tcMar>
              <w:top w:w="216" w:type="dxa"/>
            </w:tcMar>
          </w:tcPr>
          <w:p w14:paraId="6C08AEAC" w14:textId="77777777" w:rsidR="00ED7944" w:rsidRPr="00612EA9" w:rsidRDefault="00ED7944" w:rsidP="00231E18">
            <w:pPr>
              <w:pStyle w:val="Heading3"/>
              <w:contextualSpacing w:val="0"/>
              <w:outlineLvl w:val="2"/>
              <w:rPr>
                <w:color w:val="auto"/>
              </w:rPr>
            </w:pPr>
            <w:r w:rsidRPr="00612EA9">
              <w:rPr>
                <w:color w:val="auto"/>
              </w:rPr>
              <w:t>march, 2015 – dec 2015</w:t>
            </w:r>
          </w:p>
          <w:p w14:paraId="2421DE45" w14:textId="77777777" w:rsidR="00ED7944" w:rsidRPr="00612EA9" w:rsidRDefault="00ED7944" w:rsidP="00231E18">
            <w:pPr>
              <w:pStyle w:val="Heading2"/>
              <w:contextualSpacing w:val="0"/>
              <w:outlineLvl w:val="1"/>
              <w:rPr>
                <w:color w:val="auto"/>
              </w:rPr>
            </w:pPr>
            <w:r w:rsidRPr="00612EA9">
              <w:rPr>
                <w:color w:val="auto"/>
              </w:rPr>
              <w:t xml:space="preserve">internship, </w:t>
            </w:r>
            <w:r w:rsidRPr="00612EA9">
              <w:rPr>
                <w:rStyle w:val="SubtleReference"/>
                <w:color w:val="auto"/>
              </w:rPr>
              <w:t>nigeria petroleum development company, nnpc subsidiary</w:t>
            </w:r>
          </w:p>
          <w:p w14:paraId="4258B231" w14:textId="77777777" w:rsidR="00ED7944" w:rsidRPr="00612EA9" w:rsidRDefault="00ED7944" w:rsidP="00ED7944">
            <w:pPr>
              <w:pStyle w:val="ListBullet"/>
              <w:rPr>
                <w:color w:val="auto"/>
              </w:rPr>
            </w:pPr>
            <w:r w:rsidRPr="00612EA9">
              <w:rPr>
                <w:color w:val="auto"/>
              </w:rPr>
              <w:t xml:space="preserve">Support project engineers in supervising and coordinating activities at four oil and gas drilling stations, </w:t>
            </w:r>
          </w:p>
          <w:p w14:paraId="5FB8D352" w14:textId="77777777" w:rsidR="00ED7944" w:rsidRPr="00612EA9" w:rsidRDefault="00ED7944" w:rsidP="00ED7944">
            <w:pPr>
              <w:pStyle w:val="ListBullet"/>
              <w:rPr>
                <w:color w:val="auto"/>
              </w:rPr>
            </w:pPr>
            <w:r w:rsidRPr="00612EA9">
              <w:rPr>
                <w:color w:val="auto"/>
              </w:rPr>
              <w:lastRenderedPageBreak/>
              <w:t xml:space="preserve">Draft and presented electrical drawings using AutoCAD. Prepared project schedules, and progress reports for ongoing projects. </w:t>
            </w:r>
          </w:p>
          <w:p w14:paraId="508FE29B" w14:textId="77777777" w:rsidR="00ED7944" w:rsidRPr="00612EA9" w:rsidRDefault="00ED7944" w:rsidP="00ED7944">
            <w:pPr>
              <w:pStyle w:val="ListBullet"/>
              <w:rPr>
                <w:color w:val="auto"/>
              </w:rPr>
            </w:pPr>
            <w:r w:rsidRPr="00612EA9">
              <w:rPr>
                <w:color w:val="auto"/>
              </w:rPr>
              <w:t>Monitored and recorded process parameters (pressure and temperatures) for the equipment and installations (Separators, gas scrubbers, Storage tanks) at the flow station.</w:t>
            </w:r>
          </w:p>
          <w:p w14:paraId="3AF52AC7" w14:textId="77777777" w:rsidR="00ED7944" w:rsidRPr="00612EA9" w:rsidRDefault="00ED7944" w:rsidP="00231E18">
            <w:pPr>
              <w:pStyle w:val="Heading3"/>
              <w:outlineLvl w:val="2"/>
              <w:rPr>
                <w:color w:val="auto"/>
              </w:rPr>
            </w:pPr>
          </w:p>
        </w:tc>
      </w:tr>
      <w:tr w:rsidR="00ED7944" w:rsidRPr="00612EA9" w14:paraId="53D59B2F" w14:textId="77777777" w:rsidTr="00231E18">
        <w:tc>
          <w:tcPr>
            <w:tcW w:w="11416" w:type="dxa"/>
            <w:tcMar>
              <w:top w:w="216" w:type="dxa"/>
            </w:tcMar>
          </w:tcPr>
          <w:p w14:paraId="6D6139A1" w14:textId="77777777" w:rsidR="00ED7944" w:rsidRPr="00612EA9" w:rsidRDefault="00ED7944" w:rsidP="00231E18">
            <w:pPr>
              <w:pStyle w:val="Heading3"/>
              <w:contextualSpacing w:val="0"/>
              <w:outlineLvl w:val="2"/>
              <w:rPr>
                <w:color w:val="auto"/>
              </w:rPr>
            </w:pPr>
            <w:r w:rsidRPr="00612EA9">
              <w:rPr>
                <w:color w:val="auto"/>
              </w:rPr>
              <w:lastRenderedPageBreak/>
              <w:t>nov, 2014 – march 2015</w:t>
            </w:r>
          </w:p>
          <w:p w14:paraId="45ECB938" w14:textId="77777777" w:rsidR="00ED7944" w:rsidRPr="00612EA9" w:rsidRDefault="00ED7944" w:rsidP="00231E18">
            <w:pPr>
              <w:pStyle w:val="Heading2"/>
              <w:contextualSpacing w:val="0"/>
              <w:outlineLvl w:val="1"/>
              <w:rPr>
                <w:color w:val="auto"/>
              </w:rPr>
            </w:pPr>
            <w:r w:rsidRPr="00612EA9">
              <w:rPr>
                <w:color w:val="auto"/>
              </w:rPr>
              <w:t xml:space="preserve">co-ops assistant attachment, </w:t>
            </w:r>
            <w:r w:rsidRPr="009363C8">
              <w:rPr>
                <w:b w:val="0"/>
                <w:color w:val="auto"/>
              </w:rPr>
              <w:t>national integrated power project/nipp/ndphc.</w:t>
            </w:r>
          </w:p>
          <w:p w14:paraId="258A6A31" w14:textId="77777777" w:rsidR="00ED7944" w:rsidRPr="00612EA9" w:rsidRDefault="00ED7944" w:rsidP="00ED7944">
            <w:pPr>
              <w:pStyle w:val="ListBullet"/>
              <w:rPr>
                <w:color w:val="auto"/>
              </w:rPr>
            </w:pPr>
            <w:r w:rsidRPr="00612EA9">
              <w:rPr>
                <w:color w:val="auto"/>
              </w:rPr>
              <w:t xml:space="preserve">Support operations and maintenance activities on 4 no’s general electric gas fired simple cycle turbine 112.5MW and 15KVA brush generator, Exporting to the National Grid at 330KV. </w:t>
            </w:r>
          </w:p>
          <w:p w14:paraId="4A18B344" w14:textId="77777777" w:rsidR="00ED7944" w:rsidRPr="00E97F41" w:rsidRDefault="00ED7944" w:rsidP="00ED7944">
            <w:pPr>
              <w:pStyle w:val="ListBullet"/>
              <w:rPr>
                <w:color w:val="auto"/>
              </w:rPr>
            </w:pPr>
            <w:r w:rsidRPr="00612EA9">
              <w:rPr>
                <w:color w:val="auto"/>
              </w:rPr>
              <w:t>Troubleshooting/ maintenance of</w:t>
            </w:r>
            <w:r>
              <w:rPr>
                <w:color w:val="auto"/>
              </w:rPr>
              <w:t xml:space="preserve"> High-low voltage</w:t>
            </w:r>
            <w:r w:rsidRPr="00612EA9">
              <w:rPr>
                <w:color w:val="auto"/>
              </w:rPr>
              <w:t xml:space="preserve"> switchgears, Hydraulic, pneumatic and electr</w:t>
            </w:r>
            <w:r>
              <w:rPr>
                <w:color w:val="auto"/>
              </w:rPr>
              <w:t>opneumatic</w:t>
            </w:r>
            <w:r w:rsidRPr="00612EA9">
              <w:rPr>
                <w:color w:val="auto"/>
              </w:rPr>
              <w:t xml:space="preserve"> control systems and Electric motors</w:t>
            </w:r>
            <w:r>
              <w:rPr>
                <w:color w:val="auto"/>
              </w:rPr>
              <w:t>(</w:t>
            </w:r>
            <w:r w:rsidRPr="00E97F41">
              <w:rPr>
                <w:color w:val="auto"/>
              </w:rPr>
              <w:t>pumps</w:t>
            </w:r>
            <w:r>
              <w:rPr>
                <w:color w:val="auto"/>
              </w:rPr>
              <w:t xml:space="preserve">), </w:t>
            </w:r>
            <w:r w:rsidRPr="00E97F41">
              <w:rPr>
                <w:color w:val="auto"/>
              </w:rPr>
              <w:t>Boiler Equipment</w:t>
            </w:r>
            <w:r>
              <w:rPr>
                <w:color w:val="auto"/>
              </w:rPr>
              <w:t>-</w:t>
            </w:r>
            <w:r w:rsidRPr="00E97F41">
              <w:rPr>
                <w:color w:val="auto"/>
              </w:rPr>
              <w:t>Heat exchangers, an</w:t>
            </w:r>
            <w:r>
              <w:rPr>
                <w:color w:val="auto"/>
              </w:rPr>
              <w:t>d</w:t>
            </w:r>
            <w:r w:rsidRPr="00E97F41">
              <w:rPr>
                <w:color w:val="auto"/>
              </w:rPr>
              <w:t xml:space="preserve"> </w:t>
            </w:r>
            <w:r>
              <w:rPr>
                <w:color w:val="auto"/>
              </w:rPr>
              <w:t>testing</w:t>
            </w:r>
            <w:r w:rsidRPr="00E97F41">
              <w:rPr>
                <w:color w:val="auto"/>
              </w:rPr>
              <w:t xml:space="preserve">/Calibration of field instruments (pressure switches, solenoid/ servo-valves etc.). </w:t>
            </w:r>
          </w:p>
          <w:p w14:paraId="30A20CE6" w14:textId="77777777" w:rsidR="00ED7944" w:rsidRPr="00612EA9" w:rsidRDefault="00ED7944" w:rsidP="00231E18">
            <w:pPr>
              <w:pStyle w:val="Heading3"/>
              <w:outlineLvl w:val="2"/>
              <w:rPr>
                <w:color w:val="auto"/>
              </w:rPr>
            </w:pPr>
          </w:p>
        </w:tc>
      </w:tr>
      <w:tr w:rsidR="00ED7944" w:rsidRPr="00612EA9" w14:paraId="3559A194" w14:textId="77777777" w:rsidTr="00231E18">
        <w:trPr>
          <w:trHeight w:val="14"/>
        </w:trPr>
        <w:tc>
          <w:tcPr>
            <w:tcW w:w="11416" w:type="dxa"/>
            <w:tcMar>
              <w:top w:w="216" w:type="dxa"/>
            </w:tcMar>
          </w:tcPr>
          <w:p w14:paraId="44AF4CCA" w14:textId="77777777" w:rsidR="00ED7944" w:rsidRPr="00612EA9" w:rsidRDefault="00ED7944" w:rsidP="00231E18">
            <w:pPr>
              <w:pStyle w:val="Heading3"/>
              <w:contextualSpacing w:val="0"/>
              <w:outlineLvl w:val="2"/>
              <w:rPr>
                <w:color w:val="auto"/>
              </w:rPr>
            </w:pPr>
            <w:r w:rsidRPr="00612EA9">
              <w:rPr>
                <w:color w:val="auto"/>
              </w:rPr>
              <w:t>june 2007 – 2015</w:t>
            </w:r>
          </w:p>
          <w:p w14:paraId="1421BEBF" w14:textId="77777777" w:rsidR="00ED7944" w:rsidRPr="00612EA9" w:rsidRDefault="00ED7944" w:rsidP="00231E18">
            <w:pPr>
              <w:pStyle w:val="Heading2"/>
              <w:contextualSpacing w:val="0"/>
              <w:outlineLvl w:val="1"/>
              <w:rPr>
                <w:color w:val="auto"/>
              </w:rPr>
            </w:pPr>
            <w:r w:rsidRPr="00612EA9">
              <w:rPr>
                <w:color w:val="auto"/>
              </w:rPr>
              <w:t xml:space="preserve">electrical apprentiship, </w:t>
            </w:r>
            <w:r w:rsidRPr="00612EA9">
              <w:rPr>
                <w:rStyle w:val="SubtleReference"/>
                <w:color w:val="auto"/>
              </w:rPr>
              <w:t>uyi electricalartisan (ask me for more clarity)</w:t>
            </w:r>
          </w:p>
          <w:p w14:paraId="6D9F654C" w14:textId="77777777" w:rsidR="00ED7944" w:rsidRDefault="00ED7944" w:rsidP="00ED7944">
            <w:pPr>
              <w:pStyle w:val="ListBullet"/>
            </w:pPr>
            <w:r w:rsidRPr="00EB14C2">
              <w:t>I was an apprentice to a roadside electrician for 8yrs (started while I was in secondary school 2007).</w:t>
            </w:r>
          </w:p>
          <w:p w14:paraId="16FE127E" w14:textId="77777777" w:rsidR="00ED7944" w:rsidRPr="00B02CBB" w:rsidRDefault="00ED7944" w:rsidP="00ED7944">
            <w:pPr>
              <w:pStyle w:val="ListBullet"/>
            </w:pPr>
            <w:r w:rsidRPr="00612EA9">
              <w:t>Went through rigorous training Learn</w:t>
            </w:r>
            <w:r>
              <w:t>ing</w:t>
            </w:r>
            <w:r w:rsidRPr="00612EA9">
              <w:t xml:space="preserve"> under the direct tutor of the Senior Electric</w:t>
            </w:r>
            <w:r>
              <w:t>ian</w:t>
            </w:r>
            <w:r w:rsidRPr="00612EA9">
              <w:t xml:space="preserve">/Artisan how to manage an electrical contracting business, carried out several material procurement and delivery, building designs wiring </w:t>
            </w:r>
            <w:r>
              <w:t>in</w:t>
            </w:r>
            <w:r w:rsidRPr="00612EA9">
              <w:t xml:space="preserve"> domestic, commercial, industrial and private properties, Troubleshoot and resolved electrical faults from several clients.</w:t>
            </w:r>
          </w:p>
          <w:p w14:paraId="2C18253F" w14:textId="77777777" w:rsidR="00ED7944" w:rsidRPr="00612EA9" w:rsidRDefault="00ED7944" w:rsidP="00231E18">
            <w:pPr>
              <w:pStyle w:val="ListBullet"/>
              <w:numPr>
                <w:ilvl w:val="0"/>
                <w:numId w:val="0"/>
              </w:numPr>
              <w:rPr>
                <w:color w:val="auto"/>
              </w:rPr>
            </w:pPr>
          </w:p>
        </w:tc>
      </w:tr>
    </w:tbl>
    <w:p w14:paraId="38702F0A" w14:textId="5F671635" w:rsidR="00974BF3" w:rsidRPr="00612EA9" w:rsidRDefault="00ED7944" w:rsidP="00ED7944">
      <w:pPr>
        <w:pStyle w:val="Heading1"/>
        <w:rPr>
          <w:color w:val="auto"/>
        </w:rPr>
      </w:pPr>
      <w:r>
        <w:rPr>
          <w:color w:val="auto"/>
        </w:rPr>
        <w:t>EDUCation</w:t>
      </w:r>
    </w:p>
    <w:tbl>
      <w:tblPr>
        <w:tblStyle w:val="TableGrid"/>
        <w:tblW w:w="5783" w:type="pct"/>
        <w:tblInd w:w="-65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1320"/>
      </w:tblGrid>
      <w:tr w:rsidR="00612EA9" w:rsidRPr="00612EA9" w14:paraId="7CAF2A37" w14:textId="77777777" w:rsidTr="00EA51BC">
        <w:tc>
          <w:tcPr>
            <w:tcW w:w="10800" w:type="dxa"/>
          </w:tcPr>
          <w:p w14:paraId="37903A42" w14:textId="45657ABD" w:rsidR="001D0BF1" w:rsidRDefault="003573B6" w:rsidP="001D0BF1">
            <w:pPr>
              <w:pStyle w:val="Heading3"/>
              <w:contextualSpacing w:val="0"/>
              <w:outlineLvl w:val="2"/>
              <w:rPr>
                <w:color w:val="auto"/>
              </w:rPr>
            </w:pPr>
            <w:r w:rsidRPr="00612EA9">
              <w:rPr>
                <w:color w:val="auto"/>
              </w:rPr>
              <w:t xml:space="preserve">nov </w:t>
            </w:r>
            <w:r w:rsidR="001D0BF1" w:rsidRPr="00612EA9">
              <w:rPr>
                <w:color w:val="auto"/>
              </w:rPr>
              <w:t xml:space="preserve"> </w:t>
            </w:r>
            <w:r w:rsidRPr="00612EA9">
              <w:rPr>
                <w:color w:val="auto"/>
              </w:rPr>
              <w:t>2017</w:t>
            </w:r>
          </w:p>
          <w:p w14:paraId="61228983" w14:textId="018DA702" w:rsidR="005912CE" w:rsidRPr="00612EA9" w:rsidRDefault="005912CE" w:rsidP="001D0BF1">
            <w:pPr>
              <w:pStyle w:val="Heading3"/>
              <w:contextualSpacing w:val="0"/>
              <w:outlineLvl w:val="2"/>
              <w:rPr>
                <w:color w:val="auto"/>
              </w:rPr>
            </w:pPr>
            <w:r>
              <w:rPr>
                <w:color w:val="auto"/>
              </w:rPr>
              <w:t>ELECTRICAL/ELECTRONICS ENGINEERING</w:t>
            </w:r>
          </w:p>
          <w:p w14:paraId="3317CC38" w14:textId="7373A3A4" w:rsidR="001D0BF1" w:rsidRPr="00612EA9" w:rsidRDefault="003573B6" w:rsidP="001D0BF1">
            <w:pPr>
              <w:pStyle w:val="Heading2"/>
              <w:contextualSpacing w:val="0"/>
              <w:outlineLvl w:val="1"/>
              <w:rPr>
                <w:color w:val="auto"/>
              </w:rPr>
            </w:pPr>
            <w:r w:rsidRPr="00612EA9">
              <w:rPr>
                <w:color w:val="auto"/>
              </w:rPr>
              <w:t>higher national diploma</w:t>
            </w:r>
            <w:r w:rsidR="001D0BF1" w:rsidRPr="00612EA9">
              <w:rPr>
                <w:color w:val="auto"/>
              </w:rPr>
              <w:t xml:space="preserve">, </w:t>
            </w:r>
            <w:r w:rsidRPr="00612EA9">
              <w:rPr>
                <w:rStyle w:val="SubtleReference"/>
                <w:color w:val="auto"/>
              </w:rPr>
              <w:t>auchi polytechnic, auchi</w:t>
            </w:r>
          </w:p>
          <w:p w14:paraId="33025CCE" w14:textId="560FBA65" w:rsidR="007538DC" w:rsidRPr="00612EA9" w:rsidRDefault="00EA51BC" w:rsidP="007538DC">
            <w:pPr>
              <w:contextualSpacing w:val="0"/>
              <w:rPr>
                <w:color w:val="auto"/>
              </w:rPr>
            </w:pPr>
            <w:r w:rsidRPr="00612EA9">
              <w:rPr>
                <w:color w:val="auto"/>
              </w:rPr>
              <w:t>Upper credit</w:t>
            </w:r>
          </w:p>
        </w:tc>
      </w:tr>
      <w:tr w:rsidR="00612EA9" w:rsidRPr="00612EA9" w14:paraId="026DA004" w14:textId="77777777" w:rsidTr="00EA51BC">
        <w:tc>
          <w:tcPr>
            <w:tcW w:w="10800" w:type="dxa"/>
          </w:tcPr>
          <w:p w14:paraId="42A0607E" w14:textId="1466CD6A" w:rsidR="00EA51BC" w:rsidRDefault="00EA51BC" w:rsidP="00EA51BC">
            <w:pPr>
              <w:pStyle w:val="Heading3"/>
              <w:contextualSpacing w:val="0"/>
              <w:outlineLvl w:val="2"/>
              <w:rPr>
                <w:color w:val="auto"/>
              </w:rPr>
            </w:pPr>
            <w:r w:rsidRPr="00612EA9">
              <w:rPr>
                <w:color w:val="auto"/>
              </w:rPr>
              <w:t>oct   2014</w:t>
            </w:r>
          </w:p>
          <w:p w14:paraId="46E31773" w14:textId="67441A60" w:rsidR="005912CE" w:rsidRPr="00612EA9" w:rsidRDefault="005912CE" w:rsidP="00EA51BC">
            <w:pPr>
              <w:pStyle w:val="Heading3"/>
              <w:contextualSpacing w:val="0"/>
              <w:outlineLvl w:val="2"/>
              <w:rPr>
                <w:color w:val="auto"/>
              </w:rPr>
            </w:pPr>
            <w:r>
              <w:rPr>
                <w:color w:val="auto"/>
              </w:rPr>
              <w:t>ELECTRICAL/ELECTRONICS ENGINEERING</w:t>
            </w:r>
          </w:p>
          <w:p w14:paraId="1DA28D9B" w14:textId="11C50415" w:rsidR="00EA51BC" w:rsidRPr="00612EA9" w:rsidRDefault="00EA51BC" w:rsidP="00EA51BC">
            <w:pPr>
              <w:pStyle w:val="Heading2"/>
              <w:contextualSpacing w:val="0"/>
              <w:outlineLvl w:val="1"/>
              <w:rPr>
                <w:color w:val="auto"/>
              </w:rPr>
            </w:pPr>
            <w:r w:rsidRPr="00612EA9">
              <w:rPr>
                <w:color w:val="auto"/>
              </w:rPr>
              <w:t xml:space="preserve">national diploma, </w:t>
            </w:r>
            <w:r w:rsidRPr="00612EA9">
              <w:rPr>
                <w:rStyle w:val="SubtleReference"/>
                <w:color w:val="auto"/>
              </w:rPr>
              <w:t>auchi polytechnic, auchi</w:t>
            </w:r>
          </w:p>
          <w:p w14:paraId="73DD0DF7" w14:textId="001F36E6" w:rsidR="00EA51BC" w:rsidRPr="00612EA9" w:rsidRDefault="00EA51BC" w:rsidP="00EA51BC">
            <w:pPr>
              <w:pStyle w:val="Heading3"/>
              <w:outlineLvl w:val="2"/>
              <w:rPr>
                <w:color w:val="auto"/>
              </w:rPr>
            </w:pPr>
            <w:r w:rsidRPr="00612EA9">
              <w:rPr>
                <w:color w:val="auto"/>
              </w:rPr>
              <w:t>Upper credit</w:t>
            </w:r>
          </w:p>
        </w:tc>
      </w:tr>
      <w:tr w:rsidR="00612EA9" w:rsidRPr="00612EA9" w14:paraId="71B11C3D" w14:textId="77777777" w:rsidTr="00EA51BC">
        <w:tc>
          <w:tcPr>
            <w:tcW w:w="10800" w:type="dxa"/>
            <w:tcMar>
              <w:top w:w="216" w:type="dxa"/>
            </w:tcMar>
          </w:tcPr>
          <w:p w14:paraId="66F388F3" w14:textId="41E6EDDE" w:rsidR="00F61DF9" w:rsidRPr="00612EA9" w:rsidRDefault="00EA51BC" w:rsidP="00F61DF9">
            <w:pPr>
              <w:pStyle w:val="Heading3"/>
              <w:contextualSpacing w:val="0"/>
              <w:outlineLvl w:val="2"/>
              <w:rPr>
                <w:color w:val="auto"/>
              </w:rPr>
            </w:pPr>
            <w:r w:rsidRPr="00612EA9">
              <w:rPr>
                <w:color w:val="auto"/>
              </w:rPr>
              <w:t>dec</w:t>
            </w:r>
            <w:r w:rsidR="00F61DF9" w:rsidRPr="00612EA9">
              <w:rPr>
                <w:color w:val="auto"/>
              </w:rPr>
              <w:t xml:space="preserve"> </w:t>
            </w:r>
            <w:r w:rsidRPr="00612EA9">
              <w:rPr>
                <w:color w:val="auto"/>
              </w:rPr>
              <w:t>2011</w:t>
            </w:r>
          </w:p>
          <w:p w14:paraId="64E649FB" w14:textId="3ABDAC11" w:rsidR="00F61DF9" w:rsidRPr="00612EA9" w:rsidRDefault="00EA51BC" w:rsidP="00EA51BC">
            <w:pPr>
              <w:pStyle w:val="Heading2"/>
              <w:contextualSpacing w:val="0"/>
              <w:outlineLvl w:val="1"/>
              <w:rPr>
                <w:color w:val="auto"/>
              </w:rPr>
            </w:pPr>
            <w:r w:rsidRPr="00612EA9">
              <w:rPr>
                <w:color w:val="auto"/>
              </w:rPr>
              <w:t>waec/high school ged</w:t>
            </w:r>
            <w:r w:rsidR="00F61DF9" w:rsidRPr="00612EA9">
              <w:rPr>
                <w:color w:val="auto"/>
              </w:rPr>
              <w:t xml:space="preserve">, </w:t>
            </w:r>
            <w:r w:rsidRPr="00612EA9">
              <w:rPr>
                <w:rStyle w:val="SubtleReference"/>
                <w:color w:val="auto"/>
              </w:rPr>
              <w:t>ehor grammar school</w:t>
            </w:r>
          </w:p>
        </w:tc>
      </w:tr>
    </w:tbl>
    <w:sdt>
      <w:sdtPr>
        <w:rPr>
          <w:color w:val="auto"/>
        </w:rPr>
        <w:alias w:val="Skills:"/>
        <w:tag w:val="Skills:"/>
        <w:id w:val="-1392877668"/>
        <w:placeholder>
          <w:docPart w:val="1D8225605E5646EAAE067232E458B9F3"/>
        </w:placeholder>
        <w:temporary/>
        <w:showingPlcHdr/>
        <w15:appearance w15:val="hidden"/>
      </w:sdtPr>
      <w:sdtEndPr/>
      <w:sdtContent>
        <w:p w14:paraId="32954C3E" w14:textId="77777777" w:rsidR="00486277" w:rsidRPr="00612EA9" w:rsidRDefault="00486277" w:rsidP="00486277">
          <w:pPr>
            <w:pStyle w:val="Heading1"/>
            <w:rPr>
              <w:color w:val="auto"/>
            </w:rPr>
          </w:pPr>
          <w:r w:rsidRPr="00612EA9">
            <w:rPr>
              <w:color w:val="auto"/>
            </w:rPr>
            <w:t>Skills</w:t>
          </w:r>
        </w:p>
      </w:sdtContent>
    </w:sdt>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588F28D5" w14:textId="77777777" w:rsidTr="002F2E87">
        <w:tc>
          <w:tcPr>
            <w:tcW w:w="5311" w:type="dxa"/>
          </w:tcPr>
          <w:p w14:paraId="75A3C8F4" w14:textId="609DE674"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Siemens s</w:t>
            </w:r>
            <w:r w:rsidR="00F82575">
              <w:rPr>
                <w:rFonts w:ascii="Bahnschrift Light" w:hAnsi="Bahnschrift Light"/>
                <w:color w:val="auto"/>
              </w:rPr>
              <w:t>i</w:t>
            </w:r>
            <w:r w:rsidRPr="00612EA9">
              <w:rPr>
                <w:rFonts w:ascii="Bahnschrift Light" w:hAnsi="Bahnschrift Light"/>
                <w:color w:val="auto"/>
              </w:rPr>
              <w:t>matic manager</w:t>
            </w:r>
          </w:p>
          <w:p w14:paraId="27613759" w14:textId="77777777" w:rsidR="00EA51BC" w:rsidRPr="00612EA9" w:rsidRDefault="00EA51BC" w:rsidP="00EA51BC">
            <w:pPr>
              <w:pStyle w:val="ListBullet"/>
              <w:rPr>
                <w:rFonts w:ascii="Bahnschrift Light" w:hAnsi="Bahnschrift Light"/>
                <w:color w:val="auto"/>
              </w:rPr>
            </w:pPr>
            <w:r w:rsidRPr="00612EA9">
              <w:rPr>
                <w:rFonts w:ascii="Bahnschrift Light" w:hAnsi="Bahnschrift Light"/>
                <w:color w:val="auto"/>
              </w:rPr>
              <w:t>Festo fluidsim automation</w:t>
            </w:r>
          </w:p>
          <w:p w14:paraId="249AB892" w14:textId="68525C4C" w:rsidR="001E3120" w:rsidRPr="00612EA9" w:rsidRDefault="002F2E87" w:rsidP="002F2E87">
            <w:pPr>
              <w:pStyle w:val="ListBullet"/>
              <w:rPr>
                <w:color w:val="auto"/>
              </w:rPr>
            </w:pPr>
            <w:r w:rsidRPr="00612EA9">
              <w:rPr>
                <w:color w:val="auto"/>
              </w:rPr>
              <w:t>Office Tools: Access, Power-point, Microsoft Word &amp; Excel</w:t>
            </w:r>
          </w:p>
          <w:p w14:paraId="5EA78EE8" w14:textId="62DAAA33" w:rsidR="001F4E6D" w:rsidRPr="00612EA9" w:rsidRDefault="002F2E87" w:rsidP="006E1507">
            <w:pPr>
              <w:pStyle w:val="ListBullet"/>
              <w:contextualSpacing w:val="0"/>
              <w:rPr>
                <w:color w:val="auto"/>
              </w:rPr>
            </w:pPr>
            <w:r w:rsidRPr="00612EA9">
              <w:rPr>
                <w:color w:val="auto"/>
              </w:rPr>
              <w:t>CAD</w:t>
            </w:r>
          </w:p>
        </w:tc>
        <w:tc>
          <w:tcPr>
            <w:tcW w:w="5489" w:type="dxa"/>
            <w:tcMar>
              <w:left w:w="360" w:type="dxa"/>
            </w:tcMar>
          </w:tcPr>
          <w:p w14:paraId="5D223A43" w14:textId="01EF7ACF" w:rsidR="003A0632" w:rsidRPr="00612EA9" w:rsidRDefault="00EA51BC" w:rsidP="006E1507">
            <w:pPr>
              <w:pStyle w:val="ListBullet"/>
              <w:contextualSpacing w:val="0"/>
              <w:rPr>
                <w:color w:val="auto"/>
              </w:rPr>
            </w:pPr>
            <w:r w:rsidRPr="00612EA9">
              <w:rPr>
                <w:color w:val="auto"/>
              </w:rPr>
              <w:t>intermediate</w:t>
            </w:r>
          </w:p>
          <w:p w14:paraId="05221055" w14:textId="4677A848" w:rsidR="001E3120" w:rsidRPr="00612EA9" w:rsidRDefault="00EA51BC" w:rsidP="006E1507">
            <w:pPr>
              <w:pStyle w:val="ListBullet"/>
              <w:contextualSpacing w:val="0"/>
              <w:rPr>
                <w:color w:val="auto"/>
              </w:rPr>
            </w:pPr>
            <w:r w:rsidRPr="00612EA9">
              <w:rPr>
                <w:color w:val="auto"/>
              </w:rPr>
              <w:t>professional</w:t>
            </w:r>
          </w:p>
          <w:p w14:paraId="7EF89612" w14:textId="21A23910" w:rsidR="002F2E87" w:rsidRPr="00612EA9" w:rsidRDefault="002F2E87" w:rsidP="002F2E87">
            <w:pPr>
              <w:pStyle w:val="ListBullet"/>
              <w:contextualSpacing w:val="0"/>
              <w:rPr>
                <w:color w:val="auto"/>
              </w:rPr>
            </w:pPr>
            <w:r w:rsidRPr="00612EA9">
              <w:rPr>
                <w:color w:val="auto"/>
              </w:rPr>
              <w:t>professional</w:t>
            </w:r>
          </w:p>
          <w:p w14:paraId="6773CC7D" w14:textId="77777777" w:rsidR="002F2E87" w:rsidRPr="00612EA9" w:rsidRDefault="002F2E87" w:rsidP="002F2E87">
            <w:pPr>
              <w:pStyle w:val="ListBullet"/>
              <w:numPr>
                <w:ilvl w:val="0"/>
                <w:numId w:val="0"/>
              </w:numPr>
              <w:ind w:left="360" w:hanging="360"/>
              <w:contextualSpacing w:val="0"/>
              <w:rPr>
                <w:color w:val="auto"/>
              </w:rPr>
            </w:pPr>
          </w:p>
          <w:p w14:paraId="06D94740" w14:textId="6B0384E9" w:rsidR="002F2E87" w:rsidRPr="00612EA9" w:rsidRDefault="002F2E87" w:rsidP="002F2E87">
            <w:pPr>
              <w:pStyle w:val="ListBullet"/>
              <w:contextualSpacing w:val="0"/>
              <w:rPr>
                <w:color w:val="auto"/>
              </w:rPr>
            </w:pPr>
            <w:r w:rsidRPr="00612EA9">
              <w:rPr>
                <w:color w:val="auto"/>
              </w:rPr>
              <w:t>intermediate</w:t>
            </w:r>
          </w:p>
        </w:tc>
      </w:tr>
    </w:tbl>
    <w:p w14:paraId="071E5145" w14:textId="6F715D60" w:rsidR="00AD782D" w:rsidRPr="00612EA9" w:rsidRDefault="002F2E87" w:rsidP="0062312F">
      <w:pPr>
        <w:pStyle w:val="Heading1"/>
        <w:rPr>
          <w:color w:val="auto"/>
        </w:rPr>
      </w:pPr>
      <w:r w:rsidRPr="00612EA9">
        <w:rPr>
          <w:color w:val="auto"/>
        </w:rPr>
        <w:lastRenderedPageBreak/>
        <w:t>certifications</w:t>
      </w:r>
    </w:p>
    <w:tbl>
      <w:tblPr>
        <w:tblStyle w:val="TableGrid"/>
        <w:tblW w:w="5769" w:type="pct"/>
        <w:tblInd w:w="-630" w:type="dxa"/>
        <w:tblCellMar>
          <w:left w:w="0" w:type="dxa"/>
          <w:right w:w="0" w:type="dxa"/>
        </w:tblCellMar>
        <w:tblLook w:val="04A0" w:firstRow="1" w:lastRow="0" w:firstColumn="1" w:lastColumn="0" w:noHBand="0" w:noVBand="1"/>
        <w:tblDescription w:val="Skills layout table"/>
      </w:tblPr>
      <w:tblGrid>
        <w:gridCol w:w="5566"/>
        <w:gridCol w:w="5753"/>
      </w:tblGrid>
      <w:tr w:rsidR="00612EA9" w:rsidRPr="00612EA9" w14:paraId="69A85AC0" w14:textId="77777777" w:rsidTr="001C0E6A">
        <w:trPr>
          <w:trHeight w:val="1462"/>
        </w:trPr>
        <w:tc>
          <w:tcPr>
            <w:tcW w:w="5311" w:type="dxa"/>
          </w:tcPr>
          <w:p w14:paraId="3A2C5C19" w14:textId="216D6055" w:rsidR="005627FE" w:rsidRPr="005627FE" w:rsidRDefault="002F2E87" w:rsidP="005627FE">
            <w:pPr>
              <w:pStyle w:val="ListBullet"/>
              <w:rPr>
                <w:color w:val="auto"/>
              </w:rPr>
            </w:pPr>
            <w:r w:rsidRPr="00612EA9">
              <w:rPr>
                <w:color w:val="auto"/>
              </w:rPr>
              <w:t xml:space="preserve">National Youth Service Corps (NYSC) Discharge Certificate </w:t>
            </w:r>
            <w:r w:rsidRPr="00612EA9">
              <w:rPr>
                <w:rFonts w:cs="Roboto Medium"/>
                <w:color w:val="auto"/>
              </w:rPr>
              <w:t xml:space="preserve">2018 </w:t>
            </w:r>
            <w:r w:rsidR="005627FE">
              <w:rPr>
                <w:rFonts w:cs="Roboto Medium"/>
                <w:color w:val="auto"/>
              </w:rPr>
              <w:t>–</w:t>
            </w:r>
            <w:r w:rsidRPr="00612EA9">
              <w:rPr>
                <w:rFonts w:cs="Roboto Medium"/>
                <w:color w:val="auto"/>
              </w:rPr>
              <w:t xml:space="preserve"> 2019</w:t>
            </w:r>
          </w:p>
          <w:p w14:paraId="25677678" w14:textId="77777777" w:rsidR="002F2E87" w:rsidRPr="00612EA9" w:rsidRDefault="002F2E87" w:rsidP="002F2E87">
            <w:pPr>
              <w:pStyle w:val="ListBullet"/>
              <w:rPr>
                <w:rFonts w:cs="Roboto Medium"/>
                <w:i/>
                <w:iCs/>
                <w:color w:val="auto"/>
              </w:rPr>
            </w:pPr>
            <w:r w:rsidRPr="00612EA9">
              <w:rPr>
                <w:color w:val="auto"/>
              </w:rPr>
              <w:t xml:space="preserve">Hse level 1, 2, &amp; 3 Certification </w:t>
            </w:r>
            <w:r w:rsidRPr="00612EA9">
              <w:rPr>
                <w:rFonts w:cs="Roboto Medium"/>
                <w:color w:val="auto"/>
              </w:rPr>
              <w:t xml:space="preserve">2019 </w:t>
            </w:r>
            <w:r w:rsidRPr="00612EA9">
              <w:rPr>
                <w:rFonts w:cs="Roboto Medium"/>
                <w:i/>
                <w:iCs/>
                <w:color w:val="auto"/>
              </w:rPr>
              <w:t xml:space="preserve"> </w:t>
            </w:r>
          </w:p>
          <w:p w14:paraId="51B32D3B" w14:textId="3E31D243" w:rsidR="002F2E87" w:rsidRPr="00612EA9" w:rsidRDefault="002F2E87" w:rsidP="002F2E87">
            <w:pPr>
              <w:pStyle w:val="ListBullet"/>
              <w:rPr>
                <w:color w:val="auto"/>
              </w:rPr>
            </w:pPr>
            <w:r w:rsidRPr="00612EA9">
              <w:rPr>
                <w:color w:val="auto"/>
              </w:rPr>
              <w:t xml:space="preserve">Professional certificate program (HSE-PCP) </w:t>
            </w:r>
            <w:r w:rsidRPr="00612EA9">
              <w:rPr>
                <w:rFonts w:cs="Roboto Medium"/>
                <w:color w:val="auto"/>
                <w:spacing w:val="16"/>
              </w:rPr>
              <w:t>2018</w:t>
            </w:r>
          </w:p>
          <w:p w14:paraId="185C189A" w14:textId="77777777" w:rsidR="001C0E6A" w:rsidRPr="00612EA9" w:rsidRDefault="001C0E6A" w:rsidP="001C0E6A">
            <w:pPr>
              <w:pStyle w:val="ListBullet"/>
              <w:numPr>
                <w:ilvl w:val="0"/>
                <w:numId w:val="0"/>
              </w:numPr>
              <w:ind w:left="360" w:hanging="360"/>
              <w:rPr>
                <w:color w:val="auto"/>
              </w:rPr>
            </w:pPr>
          </w:p>
          <w:p w14:paraId="2BEC482E" w14:textId="538D88BD" w:rsidR="002F2E87" w:rsidRPr="00612EA9" w:rsidRDefault="002F2E87" w:rsidP="002F2E87">
            <w:pPr>
              <w:pStyle w:val="ListBullet"/>
              <w:rPr>
                <w:rFonts w:cs="Roboto Medium"/>
                <w:color w:val="auto"/>
                <w:spacing w:val="16"/>
              </w:rPr>
            </w:pPr>
            <w:r w:rsidRPr="00612EA9">
              <w:rPr>
                <w:color w:val="auto"/>
              </w:rPr>
              <w:t xml:space="preserve">level 3 certification in environmental risk management with practice </w:t>
            </w:r>
            <w:r w:rsidRPr="00612EA9">
              <w:rPr>
                <w:rFonts w:cs="Roboto Medium"/>
                <w:color w:val="auto"/>
                <w:spacing w:val="16"/>
              </w:rPr>
              <w:t>2018</w:t>
            </w:r>
          </w:p>
          <w:p w14:paraId="1AEA30E5" w14:textId="2562915E" w:rsidR="001C0E6A" w:rsidRPr="00612EA9" w:rsidRDefault="001C0E6A" w:rsidP="001C0E6A">
            <w:pPr>
              <w:pStyle w:val="ListBullet"/>
              <w:numPr>
                <w:ilvl w:val="0"/>
                <w:numId w:val="0"/>
              </w:numPr>
              <w:rPr>
                <w:rFonts w:cs="Roboto Medium"/>
                <w:color w:val="auto"/>
                <w:spacing w:val="16"/>
              </w:rPr>
            </w:pPr>
          </w:p>
          <w:p w14:paraId="516F8443" w14:textId="77777777" w:rsidR="001C0E6A" w:rsidRPr="00612EA9" w:rsidRDefault="001C0E6A" w:rsidP="001C0E6A">
            <w:pPr>
              <w:pStyle w:val="ListBullet"/>
              <w:numPr>
                <w:ilvl w:val="0"/>
                <w:numId w:val="0"/>
              </w:numPr>
              <w:rPr>
                <w:rFonts w:cs="Roboto Medium"/>
                <w:color w:val="auto"/>
                <w:spacing w:val="16"/>
              </w:rPr>
            </w:pPr>
          </w:p>
          <w:p w14:paraId="6A121A72" w14:textId="48E1D01E" w:rsidR="002F2E87" w:rsidRPr="00612EA9" w:rsidRDefault="002F2E87" w:rsidP="001C0E6A">
            <w:pPr>
              <w:pStyle w:val="ListBullet"/>
              <w:rPr>
                <w:rFonts w:cs="Roboto Medium"/>
                <w:color w:val="auto"/>
                <w:spacing w:val="16"/>
              </w:rPr>
            </w:pPr>
            <w:r w:rsidRPr="00612EA9">
              <w:rPr>
                <w:color w:val="auto"/>
              </w:rPr>
              <w:t xml:space="preserve">FIRST AID AND CPR  </w:t>
            </w:r>
            <w:r w:rsidRPr="00612EA9">
              <w:rPr>
                <w:rFonts w:cs="Roboto Medium"/>
                <w:color w:val="auto"/>
                <w:spacing w:val="16"/>
              </w:rPr>
              <w:t>2018</w:t>
            </w:r>
          </w:p>
          <w:p w14:paraId="19F9EC09" w14:textId="77777777" w:rsidR="001C0E6A" w:rsidRPr="00612EA9" w:rsidRDefault="001C0E6A" w:rsidP="001C0E6A">
            <w:pPr>
              <w:pStyle w:val="ListBullet"/>
              <w:numPr>
                <w:ilvl w:val="0"/>
                <w:numId w:val="0"/>
              </w:numPr>
              <w:rPr>
                <w:rFonts w:cs="Roboto Medium"/>
                <w:color w:val="auto"/>
                <w:spacing w:val="16"/>
              </w:rPr>
            </w:pPr>
          </w:p>
          <w:p w14:paraId="15D3E85C" w14:textId="25574135" w:rsidR="002F2E87" w:rsidRPr="00612EA9" w:rsidRDefault="002F2E87" w:rsidP="002F2E87">
            <w:pPr>
              <w:pStyle w:val="ListBullet"/>
              <w:rPr>
                <w:rFonts w:cs="Roboto Medium"/>
                <w:color w:val="auto"/>
                <w:spacing w:val="16"/>
              </w:rPr>
            </w:pPr>
            <w:r w:rsidRPr="00612EA9">
              <w:rPr>
                <w:color w:val="auto"/>
              </w:rPr>
              <w:t xml:space="preserve">Fire prevention, protection and practical </w:t>
            </w:r>
            <w:r w:rsidR="00612EA9" w:rsidRPr="00612EA9">
              <w:rPr>
                <w:color w:val="auto"/>
              </w:rPr>
              <w:t>firefighting 2018</w:t>
            </w:r>
          </w:p>
          <w:p w14:paraId="7CC52C12" w14:textId="2F020A6A" w:rsidR="002F2E87" w:rsidRPr="00612EA9" w:rsidRDefault="002F2E87" w:rsidP="002F2E87">
            <w:pPr>
              <w:rPr>
                <w:color w:val="auto"/>
              </w:rPr>
            </w:pPr>
          </w:p>
        </w:tc>
        <w:tc>
          <w:tcPr>
            <w:tcW w:w="5489" w:type="dxa"/>
            <w:tcMar>
              <w:left w:w="360" w:type="dxa"/>
            </w:tcMar>
          </w:tcPr>
          <w:p w14:paraId="22107FF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w:bCs/>
                <w:i/>
                <w:color w:val="auto"/>
                <w:spacing w:val="4"/>
              </w:rPr>
              <w:t xml:space="preserve">PPA: Port Harcourt Electric distribution company Rivers State </w:t>
            </w:r>
          </w:p>
          <w:p w14:paraId="72A6AA9F"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Medium"/>
                <w:i/>
                <w:iCs/>
                <w:color w:val="auto"/>
              </w:rPr>
            </w:pPr>
            <w:r w:rsidRPr="00612EA9">
              <w:rPr>
                <w:rFonts w:ascii="Bahnschrift Light" w:hAnsi="Bahnschrift Light" w:cs="Roboto Medium"/>
                <w:i/>
                <w:iCs/>
                <w:color w:val="auto"/>
              </w:rPr>
              <w:t>Onshore and offshore safety institute</w:t>
            </w:r>
            <w:r w:rsidRPr="00612EA9">
              <w:rPr>
                <w:rFonts w:ascii="Bahnschrift Light" w:hAnsi="Bahnschrift Light" w:cs="Roboto"/>
                <w:b/>
                <w:bCs/>
                <w:color w:val="auto"/>
                <w:spacing w:val="16"/>
              </w:rPr>
              <w:t>.</w:t>
            </w:r>
          </w:p>
          <w:p w14:paraId="084FBC06" w14:textId="77777777"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Jointly certified by national industrial safety council (FMLP)</w:t>
            </w:r>
          </w:p>
          <w:p w14:paraId="56C73836" w14:textId="402C60B6" w:rsidR="001C0E6A" w:rsidRPr="00612EA9" w:rsidRDefault="002F2E87" w:rsidP="001C0E6A">
            <w:pPr>
              <w:pStyle w:val="ListParagraph"/>
              <w:numPr>
                <w:ilvl w:val="0"/>
                <w:numId w:val="15"/>
              </w:numPr>
              <w:autoSpaceDE w:val="0"/>
              <w:autoSpaceDN w:val="0"/>
              <w:adjustRightInd w:val="0"/>
              <w:spacing w:line="288" w:lineRule="auto"/>
              <w:textAlignment w:val="center"/>
              <w:rPr>
                <w:rFonts w:ascii="Bahnschrift Light" w:hAnsi="Bahnschrift Light" w:cs="Roboto"/>
                <w:i/>
                <w:color w:val="auto"/>
              </w:rPr>
            </w:pPr>
            <w:r w:rsidRPr="00612EA9">
              <w:rPr>
                <w:rFonts w:ascii="Bahnschrift Light" w:hAnsi="Bahnschrift Light" w:cs="Roboto Medium"/>
                <w:i/>
                <w:iCs/>
                <w:color w:val="auto"/>
              </w:rPr>
              <w:t>Safeguard safety and management center</w:t>
            </w:r>
          </w:p>
          <w:p w14:paraId="0186FADD"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i/>
                <w:color w:val="auto"/>
              </w:rPr>
            </w:pPr>
          </w:p>
          <w:p w14:paraId="39A60868" w14:textId="7D89830A" w:rsidR="002F2E87" w:rsidRPr="00612EA9" w:rsidRDefault="002F2E87" w:rsidP="002F2E87">
            <w:pPr>
              <w:pStyle w:val="ListParagraph"/>
              <w:numPr>
                <w:ilvl w:val="0"/>
                <w:numId w:val="15"/>
              </w:numPr>
              <w:autoSpaceDE w:val="0"/>
              <w:autoSpaceDN w:val="0"/>
              <w:adjustRightInd w:val="0"/>
              <w:spacing w:line="288" w:lineRule="auto"/>
              <w:textAlignment w:val="center"/>
              <w:rPr>
                <w:rFonts w:ascii="Bahnschrift Light" w:hAnsi="Bahnschrift Light" w:cs="Roboto"/>
                <w:b/>
                <w:bCs/>
                <w:i/>
                <w:color w:val="auto"/>
                <w:spacing w:val="4"/>
              </w:rPr>
            </w:pPr>
            <w:r w:rsidRPr="00612EA9">
              <w:rPr>
                <w:rFonts w:ascii="Bahnschrift Light" w:hAnsi="Bahnschrift Light" w:cs="Roboto Medium"/>
                <w:i/>
                <w:color w:val="auto"/>
                <w:spacing w:val="4"/>
              </w:rPr>
              <w:t>Jointly certified by Saint John’s ambulance</w:t>
            </w:r>
          </w:p>
          <w:p w14:paraId="1F750C33" w14:textId="77777777" w:rsidR="001C0E6A" w:rsidRPr="00612EA9" w:rsidRDefault="001C0E6A" w:rsidP="001C0E6A">
            <w:pPr>
              <w:autoSpaceDE w:val="0"/>
              <w:autoSpaceDN w:val="0"/>
              <w:adjustRightInd w:val="0"/>
              <w:spacing w:line="288" w:lineRule="auto"/>
              <w:textAlignment w:val="center"/>
              <w:rPr>
                <w:rFonts w:ascii="Bahnschrift Light" w:hAnsi="Bahnschrift Light" w:cs="Roboto"/>
                <w:b/>
                <w:bCs/>
                <w:i/>
                <w:color w:val="auto"/>
                <w:spacing w:val="4"/>
              </w:rPr>
            </w:pPr>
          </w:p>
          <w:p w14:paraId="5CE8CA5E" w14:textId="19C214DF" w:rsidR="002F2E87" w:rsidRPr="00612EA9" w:rsidRDefault="002F2E87" w:rsidP="002F2E87">
            <w:pPr>
              <w:pStyle w:val="ListParagraph"/>
              <w:numPr>
                <w:ilvl w:val="0"/>
                <w:numId w:val="15"/>
              </w:numPr>
              <w:rPr>
                <w:color w:val="auto"/>
              </w:rPr>
            </w:pPr>
            <w:r w:rsidRPr="00612EA9">
              <w:rPr>
                <w:rFonts w:ascii="Bahnschrift Light" w:hAnsi="Bahnschrift Light" w:cs="Roboto Medium"/>
                <w:i/>
                <w:color w:val="auto"/>
                <w:spacing w:val="4"/>
              </w:rPr>
              <w:t>Jointly certified by national fire prevention project (federal fire service)</w:t>
            </w:r>
          </w:p>
        </w:tc>
      </w:tr>
    </w:tbl>
    <w:p w14:paraId="4F1D9F53" w14:textId="270F8E5D" w:rsidR="001C0E6A" w:rsidRPr="00612EA9" w:rsidRDefault="001C0E6A" w:rsidP="001C0E6A">
      <w:pPr>
        <w:pStyle w:val="Heading1"/>
        <w:rPr>
          <w:color w:val="auto"/>
        </w:rPr>
      </w:pPr>
      <w:r w:rsidRPr="00612EA9">
        <w:rPr>
          <w:color w:val="auto"/>
        </w:rPr>
        <w:t>referees</w:t>
      </w:r>
    </w:p>
    <w:p w14:paraId="47E7A0BA" w14:textId="53D00643" w:rsidR="00C8229A" w:rsidRPr="000E2153" w:rsidRDefault="001C0E6A" w:rsidP="002F2E87">
      <w:pPr>
        <w:rPr>
          <w:b/>
          <w:bCs/>
          <w:color w:val="auto"/>
          <w:sz w:val="28"/>
          <w:szCs w:val="28"/>
        </w:rPr>
      </w:pPr>
      <w:r w:rsidRPr="00612EA9">
        <w:rPr>
          <w:b/>
          <w:bCs/>
          <w:color w:val="auto"/>
          <w:sz w:val="28"/>
          <w:szCs w:val="28"/>
        </w:rPr>
        <w:t>available on request</w:t>
      </w:r>
    </w:p>
    <w:sectPr w:rsidR="00C8229A" w:rsidRPr="000E2153" w:rsidSect="009767CA">
      <w:footerReference w:type="default" r:id="rId9"/>
      <w:headerReference w:type="first" r:id="rId10"/>
      <w:pgSz w:w="12240" w:h="15840" w:code="1"/>
      <w:pgMar w:top="950" w:right="1260" w:bottom="1080" w:left="117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7CD40" w14:textId="77777777" w:rsidR="00835C72" w:rsidRDefault="00835C72" w:rsidP="0068194B">
      <w:r>
        <w:separator/>
      </w:r>
    </w:p>
    <w:p w14:paraId="4B8A06A3" w14:textId="77777777" w:rsidR="00835C72" w:rsidRDefault="00835C72"/>
    <w:p w14:paraId="092D74C2" w14:textId="77777777" w:rsidR="00835C72" w:rsidRDefault="00835C72"/>
  </w:endnote>
  <w:endnote w:type="continuationSeparator" w:id="0">
    <w:p w14:paraId="7C49234D" w14:textId="77777777" w:rsidR="00835C72" w:rsidRDefault="00835C72" w:rsidP="0068194B">
      <w:r>
        <w:continuationSeparator/>
      </w:r>
    </w:p>
    <w:p w14:paraId="1CDC3411" w14:textId="77777777" w:rsidR="00835C72" w:rsidRDefault="00835C72"/>
    <w:p w14:paraId="46C623A7" w14:textId="77777777" w:rsidR="00835C72" w:rsidRDefault="00835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EE687F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AFAE9" w14:textId="77777777" w:rsidR="00835C72" w:rsidRDefault="00835C72" w:rsidP="0068194B">
      <w:r>
        <w:separator/>
      </w:r>
    </w:p>
    <w:p w14:paraId="19F8924A" w14:textId="77777777" w:rsidR="00835C72" w:rsidRDefault="00835C72"/>
    <w:p w14:paraId="7010EBF5" w14:textId="77777777" w:rsidR="00835C72" w:rsidRDefault="00835C72"/>
  </w:footnote>
  <w:footnote w:type="continuationSeparator" w:id="0">
    <w:p w14:paraId="2D1B80BE" w14:textId="77777777" w:rsidR="00835C72" w:rsidRDefault="00835C72" w:rsidP="0068194B">
      <w:r>
        <w:continuationSeparator/>
      </w:r>
    </w:p>
    <w:p w14:paraId="1326D124" w14:textId="77777777" w:rsidR="00835C72" w:rsidRDefault="00835C72"/>
    <w:p w14:paraId="53321CEE" w14:textId="77777777" w:rsidR="00835C72" w:rsidRDefault="00835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D36A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F48C48A" wp14:editId="45A8A9B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8355D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B90E802"/>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0C29357B"/>
    <w:multiLevelType w:val="multilevel"/>
    <w:tmpl w:val="017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810804"/>
    <w:multiLevelType w:val="hybridMultilevel"/>
    <w:tmpl w:val="79A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A45117"/>
    <w:multiLevelType w:val="hybridMultilevel"/>
    <w:tmpl w:val="A276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3165A62"/>
    <w:multiLevelType w:val="hybridMultilevel"/>
    <w:tmpl w:val="49C4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62"/>
    <w:rsid w:val="000001EF"/>
    <w:rsid w:val="00007322"/>
    <w:rsid w:val="00007728"/>
    <w:rsid w:val="00016607"/>
    <w:rsid w:val="00024584"/>
    <w:rsid w:val="00024730"/>
    <w:rsid w:val="00055E95"/>
    <w:rsid w:val="0007021F"/>
    <w:rsid w:val="000B2BA5"/>
    <w:rsid w:val="000C4775"/>
    <w:rsid w:val="000E2153"/>
    <w:rsid w:val="000F2F8C"/>
    <w:rsid w:val="0010006E"/>
    <w:rsid w:val="001045A8"/>
    <w:rsid w:val="00114A91"/>
    <w:rsid w:val="001279C9"/>
    <w:rsid w:val="001427E1"/>
    <w:rsid w:val="00163668"/>
    <w:rsid w:val="00171566"/>
    <w:rsid w:val="00174676"/>
    <w:rsid w:val="001755A8"/>
    <w:rsid w:val="00184014"/>
    <w:rsid w:val="00192008"/>
    <w:rsid w:val="001B1219"/>
    <w:rsid w:val="001C0E68"/>
    <w:rsid w:val="001C0E6A"/>
    <w:rsid w:val="001C4B6F"/>
    <w:rsid w:val="001D0BF1"/>
    <w:rsid w:val="001E3120"/>
    <w:rsid w:val="001E7E0C"/>
    <w:rsid w:val="001F0BB0"/>
    <w:rsid w:val="001F4E6D"/>
    <w:rsid w:val="001F6140"/>
    <w:rsid w:val="00203573"/>
    <w:rsid w:val="0020597D"/>
    <w:rsid w:val="00213B4C"/>
    <w:rsid w:val="002157D7"/>
    <w:rsid w:val="002253B0"/>
    <w:rsid w:val="00236D54"/>
    <w:rsid w:val="00241D8C"/>
    <w:rsid w:val="00241FDB"/>
    <w:rsid w:val="0024720C"/>
    <w:rsid w:val="002617AE"/>
    <w:rsid w:val="002638D0"/>
    <w:rsid w:val="002647D3"/>
    <w:rsid w:val="00267A09"/>
    <w:rsid w:val="00275EAE"/>
    <w:rsid w:val="00294998"/>
    <w:rsid w:val="00297F18"/>
    <w:rsid w:val="002A1945"/>
    <w:rsid w:val="002B2958"/>
    <w:rsid w:val="002B3FC8"/>
    <w:rsid w:val="002C0C30"/>
    <w:rsid w:val="002D23C5"/>
    <w:rsid w:val="002D6137"/>
    <w:rsid w:val="002E7E61"/>
    <w:rsid w:val="002F05E5"/>
    <w:rsid w:val="002F254D"/>
    <w:rsid w:val="002F2E87"/>
    <w:rsid w:val="002F30E4"/>
    <w:rsid w:val="00300AA8"/>
    <w:rsid w:val="00307140"/>
    <w:rsid w:val="00316DFF"/>
    <w:rsid w:val="00325B57"/>
    <w:rsid w:val="00336056"/>
    <w:rsid w:val="003544E1"/>
    <w:rsid w:val="00355B38"/>
    <w:rsid w:val="003573B6"/>
    <w:rsid w:val="00366398"/>
    <w:rsid w:val="00384CC7"/>
    <w:rsid w:val="003A0632"/>
    <w:rsid w:val="003A30E5"/>
    <w:rsid w:val="003A6ADF"/>
    <w:rsid w:val="003B5928"/>
    <w:rsid w:val="003D380F"/>
    <w:rsid w:val="003E160D"/>
    <w:rsid w:val="003F1D5F"/>
    <w:rsid w:val="00405128"/>
    <w:rsid w:val="00406CFF"/>
    <w:rsid w:val="00416B25"/>
    <w:rsid w:val="004202F3"/>
    <w:rsid w:val="00420592"/>
    <w:rsid w:val="004319E0"/>
    <w:rsid w:val="0043513F"/>
    <w:rsid w:val="00437E8C"/>
    <w:rsid w:val="00440225"/>
    <w:rsid w:val="004726BC"/>
    <w:rsid w:val="00473B9A"/>
    <w:rsid w:val="00474105"/>
    <w:rsid w:val="00480E6E"/>
    <w:rsid w:val="00486277"/>
    <w:rsid w:val="00494CF6"/>
    <w:rsid w:val="00495F8D"/>
    <w:rsid w:val="004A1FAE"/>
    <w:rsid w:val="004A32FF"/>
    <w:rsid w:val="004B06EB"/>
    <w:rsid w:val="004B6AD0"/>
    <w:rsid w:val="004C2D5D"/>
    <w:rsid w:val="004C33E1"/>
    <w:rsid w:val="004D7D89"/>
    <w:rsid w:val="004E01EB"/>
    <w:rsid w:val="004E2794"/>
    <w:rsid w:val="00510392"/>
    <w:rsid w:val="00513E2A"/>
    <w:rsid w:val="00522E34"/>
    <w:rsid w:val="005627FE"/>
    <w:rsid w:val="00566A35"/>
    <w:rsid w:val="0056701E"/>
    <w:rsid w:val="005740D7"/>
    <w:rsid w:val="005912CE"/>
    <w:rsid w:val="005A0F26"/>
    <w:rsid w:val="005A1B10"/>
    <w:rsid w:val="005A2376"/>
    <w:rsid w:val="005A6850"/>
    <w:rsid w:val="005B1B1B"/>
    <w:rsid w:val="005C5932"/>
    <w:rsid w:val="005D3CA7"/>
    <w:rsid w:val="005D4CC1"/>
    <w:rsid w:val="005F4B91"/>
    <w:rsid w:val="005F55D2"/>
    <w:rsid w:val="005F7E22"/>
    <w:rsid w:val="006013A6"/>
    <w:rsid w:val="00612EA9"/>
    <w:rsid w:val="0062312F"/>
    <w:rsid w:val="00625F2C"/>
    <w:rsid w:val="00633571"/>
    <w:rsid w:val="00633FB9"/>
    <w:rsid w:val="006618E9"/>
    <w:rsid w:val="0068194B"/>
    <w:rsid w:val="00692703"/>
    <w:rsid w:val="006A1962"/>
    <w:rsid w:val="006A5C62"/>
    <w:rsid w:val="006B5D48"/>
    <w:rsid w:val="006B70FF"/>
    <w:rsid w:val="006B7D7B"/>
    <w:rsid w:val="006C1A5E"/>
    <w:rsid w:val="006C4BC1"/>
    <w:rsid w:val="006E1507"/>
    <w:rsid w:val="006F7FD5"/>
    <w:rsid w:val="00703135"/>
    <w:rsid w:val="00712D8B"/>
    <w:rsid w:val="007273B7"/>
    <w:rsid w:val="00733E0A"/>
    <w:rsid w:val="0074325E"/>
    <w:rsid w:val="0074403D"/>
    <w:rsid w:val="00746D44"/>
    <w:rsid w:val="0075140E"/>
    <w:rsid w:val="007538DC"/>
    <w:rsid w:val="00757803"/>
    <w:rsid w:val="0079206B"/>
    <w:rsid w:val="00796076"/>
    <w:rsid w:val="007C0566"/>
    <w:rsid w:val="007C606B"/>
    <w:rsid w:val="007E6A61"/>
    <w:rsid w:val="00801140"/>
    <w:rsid w:val="00803404"/>
    <w:rsid w:val="00803B12"/>
    <w:rsid w:val="00834955"/>
    <w:rsid w:val="00835C72"/>
    <w:rsid w:val="00855B59"/>
    <w:rsid w:val="00860461"/>
    <w:rsid w:val="0086487C"/>
    <w:rsid w:val="00870B20"/>
    <w:rsid w:val="0087216F"/>
    <w:rsid w:val="008829F8"/>
    <w:rsid w:val="00885897"/>
    <w:rsid w:val="008A6538"/>
    <w:rsid w:val="008C7056"/>
    <w:rsid w:val="008D4164"/>
    <w:rsid w:val="008F23A2"/>
    <w:rsid w:val="008F3B14"/>
    <w:rsid w:val="00901899"/>
    <w:rsid w:val="0090344B"/>
    <w:rsid w:val="00905715"/>
    <w:rsid w:val="0091321E"/>
    <w:rsid w:val="00913946"/>
    <w:rsid w:val="0092726B"/>
    <w:rsid w:val="009361BA"/>
    <w:rsid w:val="009363C8"/>
    <w:rsid w:val="00944F78"/>
    <w:rsid w:val="009510E7"/>
    <w:rsid w:val="00952C89"/>
    <w:rsid w:val="009571D8"/>
    <w:rsid w:val="009650EA"/>
    <w:rsid w:val="00974BF3"/>
    <w:rsid w:val="009767CA"/>
    <w:rsid w:val="0097790C"/>
    <w:rsid w:val="0098506E"/>
    <w:rsid w:val="009A44CE"/>
    <w:rsid w:val="009C4DFC"/>
    <w:rsid w:val="009D44F8"/>
    <w:rsid w:val="009E2E84"/>
    <w:rsid w:val="009E3160"/>
    <w:rsid w:val="009F220C"/>
    <w:rsid w:val="009F3B05"/>
    <w:rsid w:val="009F4931"/>
    <w:rsid w:val="00A14534"/>
    <w:rsid w:val="00A16DAA"/>
    <w:rsid w:val="00A24162"/>
    <w:rsid w:val="00A25023"/>
    <w:rsid w:val="00A270EA"/>
    <w:rsid w:val="00A27FF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2CBB"/>
    <w:rsid w:val="00B10EBE"/>
    <w:rsid w:val="00B12A94"/>
    <w:rsid w:val="00B236F1"/>
    <w:rsid w:val="00B2757D"/>
    <w:rsid w:val="00B50F99"/>
    <w:rsid w:val="00B51D1B"/>
    <w:rsid w:val="00B540F4"/>
    <w:rsid w:val="00B60FD0"/>
    <w:rsid w:val="00B622DF"/>
    <w:rsid w:val="00B6332A"/>
    <w:rsid w:val="00B81760"/>
    <w:rsid w:val="00B8494C"/>
    <w:rsid w:val="00BA1546"/>
    <w:rsid w:val="00BB4E51"/>
    <w:rsid w:val="00BD431F"/>
    <w:rsid w:val="00BE1D9F"/>
    <w:rsid w:val="00BE423E"/>
    <w:rsid w:val="00BF1518"/>
    <w:rsid w:val="00BF61AC"/>
    <w:rsid w:val="00C004F0"/>
    <w:rsid w:val="00C47FA6"/>
    <w:rsid w:val="00C57FC6"/>
    <w:rsid w:val="00C66A7D"/>
    <w:rsid w:val="00C779DA"/>
    <w:rsid w:val="00C814F7"/>
    <w:rsid w:val="00C8229A"/>
    <w:rsid w:val="00CA4B4D"/>
    <w:rsid w:val="00CB35C3"/>
    <w:rsid w:val="00CD323D"/>
    <w:rsid w:val="00CE4030"/>
    <w:rsid w:val="00CE64B3"/>
    <w:rsid w:val="00CF0CDA"/>
    <w:rsid w:val="00CF1A49"/>
    <w:rsid w:val="00D0630C"/>
    <w:rsid w:val="00D243A9"/>
    <w:rsid w:val="00D305E5"/>
    <w:rsid w:val="00D37CD3"/>
    <w:rsid w:val="00D66A52"/>
    <w:rsid w:val="00D66EFA"/>
    <w:rsid w:val="00D72A2D"/>
    <w:rsid w:val="00D763B5"/>
    <w:rsid w:val="00D9521A"/>
    <w:rsid w:val="00DA0523"/>
    <w:rsid w:val="00DA3914"/>
    <w:rsid w:val="00DA59AA"/>
    <w:rsid w:val="00DB6915"/>
    <w:rsid w:val="00DB7E1E"/>
    <w:rsid w:val="00DC1B78"/>
    <w:rsid w:val="00DC2A2F"/>
    <w:rsid w:val="00DC600B"/>
    <w:rsid w:val="00DD4C2F"/>
    <w:rsid w:val="00DE0FAA"/>
    <w:rsid w:val="00DE136D"/>
    <w:rsid w:val="00DE6534"/>
    <w:rsid w:val="00DF4D6C"/>
    <w:rsid w:val="00E01923"/>
    <w:rsid w:val="00E14498"/>
    <w:rsid w:val="00E2397A"/>
    <w:rsid w:val="00E254DB"/>
    <w:rsid w:val="00E300FC"/>
    <w:rsid w:val="00E32921"/>
    <w:rsid w:val="00E362DB"/>
    <w:rsid w:val="00E5632B"/>
    <w:rsid w:val="00E70240"/>
    <w:rsid w:val="00E71E6B"/>
    <w:rsid w:val="00E81CC5"/>
    <w:rsid w:val="00E843EE"/>
    <w:rsid w:val="00E85A87"/>
    <w:rsid w:val="00E85B4A"/>
    <w:rsid w:val="00E9528E"/>
    <w:rsid w:val="00E97F41"/>
    <w:rsid w:val="00EA5099"/>
    <w:rsid w:val="00EA51BC"/>
    <w:rsid w:val="00EA64A1"/>
    <w:rsid w:val="00EC1351"/>
    <w:rsid w:val="00EC4CBF"/>
    <w:rsid w:val="00ED7944"/>
    <w:rsid w:val="00EE2CA8"/>
    <w:rsid w:val="00EF17E8"/>
    <w:rsid w:val="00EF51D9"/>
    <w:rsid w:val="00F130DD"/>
    <w:rsid w:val="00F24884"/>
    <w:rsid w:val="00F476C4"/>
    <w:rsid w:val="00F61DF9"/>
    <w:rsid w:val="00F81960"/>
    <w:rsid w:val="00F82575"/>
    <w:rsid w:val="00F8769D"/>
    <w:rsid w:val="00F9350C"/>
    <w:rsid w:val="00F94EB5"/>
    <w:rsid w:val="00F9624D"/>
    <w:rsid w:val="00FB31C1"/>
    <w:rsid w:val="00FB58F2"/>
    <w:rsid w:val="00FC6AEA"/>
    <w:rsid w:val="00FD3D13"/>
    <w:rsid w:val="00FE55A2"/>
    <w:rsid w:val="00FF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0B0F"/>
  <w15:chartTrackingRefBased/>
  <w15:docId w15:val="{21412289-8EB7-4E3E-BF18-EE18126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6A5C62"/>
    <w:rPr>
      <w:color w:val="605E5C"/>
      <w:shd w:val="clear" w:color="auto" w:fill="E1DFDD"/>
    </w:rPr>
  </w:style>
  <w:style w:type="paragraph" w:customStyle="1" w:styleId="SubsectionText">
    <w:name w:val="Subsection Text"/>
    <w:basedOn w:val="Normal"/>
    <w:uiPriority w:val="5"/>
    <w:qFormat/>
    <w:rsid w:val="00267A09"/>
    <w:pPr>
      <w:spacing w:after="320" w:line="276" w:lineRule="auto"/>
      <w:contextualSpacing/>
    </w:pPr>
    <w:rPr>
      <w:rFonts w:cs="Times New Roman"/>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ascor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zekor.lo@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8225605E5646EAAE067232E458B9F3"/>
        <w:category>
          <w:name w:val="General"/>
          <w:gallery w:val="placeholder"/>
        </w:category>
        <w:types>
          <w:type w:val="bbPlcHdr"/>
        </w:types>
        <w:behaviors>
          <w:behavior w:val="content"/>
        </w:behaviors>
        <w:guid w:val="{8FF901E8-B881-4BD8-A53D-64F41EBD38D8}"/>
      </w:docPartPr>
      <w:docPartBody>
        <w:p w:rsidR="00970C6A" w:rsidRDefault="006E1558">
          <w:pPr>
            <w:pStyle w:val="1D8225605E5646EAAE067232E458B9F3"/>
          </w:pPr>
          <w:r w:rsidRPr="00CF1A49">
            <w:t>Skills</w:t>
          </w:r>
        </w:p>
      </w:docPartBody>
    </w:docPart>
    <w:docPart>
      <w:docPartPr>
        <w:name w:val="AFA32CD0890543179FC1852A546A7A72"/>
        <w:category>
          <w:name w:val="General"/>
          <w:gallery w:val="placeholder"/>
        </w:category>
        <w:types>
          <w:type w:val="bbPlcHdr"/>
        </w:types>
        <w:behaviors>
          <w:behavior w:val="content"/>
        </w:behaviors>
        <w:guid w:val="{9DA1FE35-B6E5-4FDA-8FB3-DD880954FCB8}"/>
      </w:docPartPr>
      <w:docPartBody>
        <w:p w:rsidR="00970C6A" w:rsidRDefault="00F767A8" w:rsidP="00F767A8">
          <w:pPr>
            <w:pStyle w:val="AFA32CD0890543179FC1852A546A7A7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altName w:val="Calibri"/>
    <w:charset w:val="00"/>
    <w:family w:val="swiss"/>
    <w:pitch w:val="variable"/>
    <w:sig w:usb0="A00002C7" w:usb1="00000002" w:usb2="00000000" w:usb3="00000000" w:csb0="0000019F" w:csb1="00000000"/>
  </w:font>
  <w:font w:name="Roboto Medium">
    <w:altName w:val="Times New Roman"/>
    <w:charset w:val="00"/>
    <w:family w:val="auto"/>
    <w:pitch w:val="variable"/>
    <w:sig w:usb0="E00002EF" w:usb1="5000205B" w:usb2="00000020" w:usb3="00000000" w:csb0="0000019F" w:csb1="00000000"/>
  </w:font>
  <w:font w:name="Roboto">
    <w:altName w:val="Times New Roman"/>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A8"/>
    <w:rsid w:val="000C41F0"/>
    <w:rsid w:val="00520C51"/>
    <w:rsid w:val="00583524"/>
    <w:rsid w:val="006E1558"/>
    <w:rsid w:val="008C278C"/>
    <w:rsid w:val="00970C6A"/>
    <w:rsid w:val="00F72478"/>
    <w:rsid w:val="00F7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972ABD40C4D4492DB76819A2E3562">
    <w:name w:val="13D972ABD40C4D4492DB76819A2E3562"/>
  </w:style>
  <w:style w:type="character" w:styleId="IntenseEmphasis">
    <w:name w:val="Intense Emphasis"/>
    <w:basedOn w:val="DefaultParagraphFont"/>
    <w:uiPriority w:val="2"/>
    <w:rPr>
      <w:b/>
      <w:iCs/>
      <w:color w:val="262626" w:themeColor="text1" w:themeTint="D9"/>
    </w:rPr>
  </w:style>
  <w:style w:type="paragraph" w:customStyle="1" w:styleId="8367AF654C654198BAA8F5470417F31A">
    <w:name w:val="8367AF654C654198BAA8F5470417F31A"/>
  </w:style>
  <w:style w:type="paragraph" w:customStyle="1" w:styleId="A47FC41868ED4E3F825672444B87400B">
    <w:name w:val="A47FC41868ED4E3F825672444B87400B"/>
  </w:style>
  <w:style w:type="paragraph" w:customStyle="1" w:styleId="2CFF718ECBAB4185B3889ACF46A15AD4">
    <w:name w:val="2CFF718ECBAB4185B3889ACF46A15AD4"/>
  </w:style>
  <w:style w:type="paragraph" w:customStyle="1" w:styleId="A3A97D190DF34FB0B979609F27A44CA9">
    <w:name w:val="A3A97D190DF34FB0B979609F27A44CA9"/>
  </w:style>
  <w:style w:type="paragraph" w:customStyle="1" w:styleId="CBA9E43E39904DE694EFD1DB704EFFC1">
    <w:name w:val="CBA9E43E39904DE694EFD1DB704EFFC1"/>
  </w:style>
  <w:style w:type="paragraph" w:customStyle="1" w:styleId="D14E081630964DC78B571B08597E87E2">
    <w:name w:val="D14E081630964DC78B571B08597E87E2"/>
  </w:style>
  <w:style w:type="paragraph" w:customStyle="1" w:styleId="7EE2239429EC4BB7B8231B0611FA51A3">
    <w:name w:val="7EE2239429EC4BB7B8231B0611FA51A3"/>
  </w:style>
  <w:style w:type="paragraph" w:customStyle="1" w:styleId="D894C9DA85394DA9B6AB241F93CDD696">
    <w:name w:val="D894C9DA85394DA9B6AB241F93CDD696"/>
  </w:style>
  <w:style w:type="paragraph" w:customStyle="1" w:styleId="A2BCAA96DD074FD8B8BA38E726E69D68">
    <w:name w:val="A2BCAA96DD074FD8B8BA38E726E69D68"/>
  </w:style>
  <w:style w:type="paragraph" w:customStyle="1" w:styleId="DC1CC966356A40A49018030F8FA81AD7">
    <w:name w:val="DC1CC966356A40A49018030F8FA81AD7"/>
  </w:style>
  <w:style w:type="paragraph" w:customStyle="1" w:styleId="863110D6863B464BBCF3CE9D567803B6">
    <w:name w:val="863110D6863B464BBCF3CE9D567803B6"/>
  </w:style>
  <w:style w:type="paragraph" w:customStyle="1" w:styleId="FF6C3591CE1E4DBB8B3C38548AB6686D">
    <w:name w:val="FF6C3591CE1E4DBB8B3C38548AB6686D"/>
  </w:style>
  <w:style w:type="paragraph" w:customStyle="1" w:styleId="DF58F73203A64AE6B82F9EC17F6E0328">
    <w:name w:val="DF58F73203A64AE6B82F9EC17F6E0328"/>
  </w:style>
  <w:style w:type="paragraph" w:customStyle="1" w:styleId="91125E341EC342CC871E44D687356594">
    <w:name w:val="91125E341EC342CC871E44D687356594"/>
  </w:style>
  <w:style w:type="character" w:styleId="SubtleReference">
    <w:name w:val="Subtle Reference"/>
    <w:basedOn w:val="DefaultParagraphFont"/>
    <w:uiPriority w:val="10"/>
    <w:qFormat/>
    <w:rsid w:val="00F767A8"/>
    <w:rPr>
      <w:b/>
      <w:caps w:val="0"/>
      <w:smallCaps/>
      <w:color w:val="595959" w:themeColor="text1" w:themeTint="A6"/>
    </w:rPr>
  </w:style>
  <w:style w:type="paragraph" w:customStyle="1" w:styleId="90E106C653D64A63B42E26415E61662C">
    <w:name w:val="90E106C653D64A63B42E26415E61662C"/>
  </w:style>
  <w:style w:type="paragraph" w:customStyle="1" w:styleId="3C5D276683704466A2AED077CACDDF6E">
    <w:name w:val="3C5D276683704466A2AED077CACDDF6E"/>
  </w:style>
  <w:style w:type="paragraph" w:customStyle="1" w:styleId="C64D96584F654520B3E811AF9A09AE5B">
    <w:name w:val="C64D96584F654520B3E811AF9A09AE5B"/>
  </w:style>
  <w:style w:type="paragraph" w:customStyle="1" w:styleId="F80AFB9A0FB54CE2855E493D57BE809B">
    <w:name w:val="F80AFB9A0FB54CE2855E493D57BE809B"/>
  </w:style>
  <w:style w:type="paragraph" w:customStyle="1" w:styleId="B6FD4DD566E64931975AC6CE2941DF07">
    <w:name w:val="B6FD4DD566E64931975AC6CE2941DF07"/>
  </w:style>
  <w:style w:type="paragraph" w:customStyle="1" w:styleId="E347E6F473B240A3BCB7143890461180">
    <w:name w:val="E347E6F473B240A3BCB7143890461180"/>
  </w:style>
  <w:style w:type="paragraph" w:customStyle="1" w:styleId="CEEC446B2930424CA897D8D3E0B3A367">
    <w:name w:val="CEEC446B2930424CA897D8D3E0B3A367"/>
  </w:style>
  <w:style w:type="paragraph" w:customStyle="1" w:styleId="7866650C90654A89A33E46224414737B">
    <w:name w:val="7866650C90654A89A33E46224414737B"/>
  </w:style>
  <w:style w:type="paragraph" w:customStyle="1" w:styleId="D3C970C109E74C0AB874F67A9D32E9AC">
    <w:name w:val="D3C970C109E74C0AB874F67A9D32E9AC"/>
  </w:style>
  <w:style w:type="paragraph" w:customStyle="1" w:styleId="C8368216F5624DACB3329C6C752909DF">
    <w:name w:val="C8368216F5624DACB3329C6C752909DF"/>
  </w:style>
  <w:style w:type="paragraph" w:customStyle="1" w:styleId="4BD286B0B77B411CB314E282C5CA0895">
    <w:name w:val="4BD286B0B77B411CB314E282C5CA0895"/>
  </w:style>
  <w:style w:type="paragraph" w:customStyle="1" w:styleId="82DD015549AD46CC84BD0B376F7D77AA">
    <w:name w:val="82DD015549AD46CC84BD0B376F7D77AA"/>
  </w:style>
  <w:style w:type="paragraph" w:customStyle="1" w:styleId="B511D82D223E42BF958CD601C3B12A88">
    <w:name w:val="B511D82D223E42BF958CD601C3B12A88"/>
  </w:style>
  <w:style w:type="paragraph" w:customStyle="1" w:styleId="326549163EE54A7BB9D844D96D4ED9D2">
    <w:name w:val="326549163EE54A7BB9D844D96D4ED9D2"/>
  </w:style>
  <w:style w:type="paragraph" w:customStyle="1" w:styleId="E0C31113222A4C0BA73617354FE64750">
    <w:name w:val="E0C31113222A4C0BA73617354FE64750"/>
  </w:style>
  <w:style w:type="paragraph" w:customStyle="1" w:styleId="867050506B2045FDA34E93ADD0F46E2A">
    <w:name w:val="867050506B2045FDA34E93ADD0F46E2A"/>
  </w:style>
  <w:style w:type="paragraph" w:customStyle="1" w:styleId="9C7E1EBD004B4B499A4C10E909F692CB">
    <w:name w:val="9C7E1EBD004B4B499A4C10E909F692CB"/>
  </w:style>
  <w:style w:type="paragraph" w:customStyle="1" w:styleId="D76E7318B9264CFD9D9BBEBD30997ACD">
    <w:name w:val="D76E7318B9264CFD9D9BBEBD30997ACD"/>
  </w:style>
  <w:style w:type="paragraph" w:customStyle="1" w:styleId="1D8225605E5646EAAE067232E458B9F3">
    <w:name w:val="1D8225605E5646EAAE067232E458B9F3"/>
  </w:style>
  <w:style w:type="paragraph" w:customStyle="1" w:styleId="3C74B777945E42A8A0FE15921E56BA65">
    <w:name w:val="3C74B777945E42A8A0FE15921E56BA65"/>
  </w:style>
  <w:style w:type="paragraph" w:customStyle="1" w:styleId="F0B1CD1825DC438CBFB49487D71C2194">
    <w:name w:val="F0B1CD1825DC438CBFB49487D71C2194"/>
  </w:style>
  <w:style w:type="paragraph" w:customStyle="1" w:styleId="0A30196423E441039ED21035C493ED0C">
    <w:name w:val="0A30196423E441039ED21035C493ED0C"/>
  </w:style>
  <w:style w:type="paragraph" w:customStyle="1" w:styleId="A6A0A594045D482882FDEA54C23CF64B">
    <w:name w:val="A6A0A594045D482882FDEA54C23CF64B"/>
  </w:style>
  <w:style w:type="paragraph" w:customStyle="1" w:styleId="786E182F79354475A027F17C0A3D0D67">
    <w:name w:val="786E182F79354475A027F17C0A3D0D67"/>
  </w:style>
  <w:style w:type="paragraph" w:customStyle="1" w:styleId="AD732202D4E24A8E93F16A147ACB0809">
    <w:name w:val="AD732202D4E24A8E93F16A147ACB0809"/>
  </w:style>
  <w:style w:type="paragraph" w:customStyle="1" w:styleId="C9ADDA9133204C708386C7A809E5D055">
    <w:name w:val="C9ADDA9133204C708386C7A809E5D055"/>
  </w:style>
  <w:style w:type="paragraph" w:customStyle="1" w:styleId="AFA32CD0890543179FC1852A546A7A72">
    <w:name w:val="AFA32CD0890543179FC1852A546A7A72"/>
    <w:rsid w:val="00F767A8"/>
  </w:style>
  <w:style w:type="paragraph" w:customStyle="1" w:styleId="5DA371F42DD744B4802736EC78A5C3C7">
    <w:name w:val="5DA371F42DD744B4802736EC78A5C3C7"/>
    <w:rsid w:val="00F767A8"/>
  </w:style>
  <w:style w:type="paragraph" w:customStyle="1" w:styleId="3943BBE85C8E448BBCE6815855531F3A">
    <w:name w:val="3943BBE85C8E448BBCE6815855531F3A"/>
    <w:rsid w:val="00F767A8"/>
  </w:style>
  <w:style w:type="paragraph" w:customStyle="1" w:styleId="41ACE20F20E54D1C9611E700125422EF">
    <w:name w:val="41ACE20F20E54D1C9611E700125422EF"/>
    <w:rsid w:val="00F767A8"/>
  </w:style>
  <w:style w:type="paragraph" w:customStyle="1" w:styleId="EB8FA02B3C724714A72DF339B2B8CDB3">
    <w:name w:val="EB8FA02B3C724714A72DF339B2B8CDB3"/>
    <w:rsid w:val="00F767A8"/>
  </w:style>
  <w:style w:type="paragraph" w:customStyle="1" w:styleId="1C671B7D15FD48879A833920DB5DD3B4">
    <w:name w:val="1C671B7D15FD48879A833920DB5DD3B4"/>
    <w:rsid w:val="00F767A8"/>
  </w:style>
  <w:style w:type="paragraph" w:customStyle="1" w:styleId="B13B23C8CB904CA592E105FECEA52664">
    <w:name w:val="B13B23C8CB904CA592E105FECEA52664"/>
    <w:rsid w:val="00F767A8"/>
  </w:style>
  <w:style w:type="paragraph" w:customStyle="1" w:styleId="E54F57F787AD4AFEBDE2218376D7A07B">
    <w:name w:val="E54F57F787AD4AFEBDE2218376D7A07B"/>
    <w:rsid w:val="00F767A8"/>
  </w:style>
  <w:style w:type="paragraph" w:customStyle="1" w:styleId="089F929AE3F64A72BE9E3901FAE0BF57">
    <w:name w:val="089F929AE3F64A72BE9E3901FAE0BF57"/>
    <w:rsid w:val="00F767A8"/>
  </w:style>
  <w:style w:type="paragraph" w:customStyle="1" w:styleId="55494E15F31948E0825858B18D8FBFA6">
    <w:name w:val="55494E15F31948E0825858B18D8FBFA6"/>
    <w:rsid w:val="00F767A8"/>
  </w:style>
  <w:style w:type="paragraph" w:customStyle="1" w:styleId="7827E269A0C74DF89C2B3094F66902E5">
    <w:name w:val="7827E269A0C74DF89C2B3094F66902E5"/>
    <w:rsid w:val="00F767A8"/>
  </w:style>
  <w:style w:type="paragraph" w:customStyle="1" w:styleId="CE546754B9AF45F2A1C63255E23E46DD">
    <w:name w:val="CE546754B9AF45F2A1C63255E23E46DD"/>
    <w:rsid w:val="00F767A8"/>
  </w:style>
  <w:style w:type="paragraph" w:customStyle="1" w:styleId="CCB52FDA3F234B0AB28AA3B9CB085B48">
    <w:name w:val="CCB52FDA3F234B0AB28AA3B9CB085B48"/>
    <w:rsid w:val="00F767A8"/>
  </w:style>
  <w:style w:type="paragraph" w:customStyle="1" w:styleId="F2EC1079FE274D9D8E0D2DE988C0EAD7">
    <w:name w:val="F2EC1079FE274D9D8E0D2DE988C0EAD7"/>
    <w:rsid w:val="00F767A8"/>
  </w:style>
  <w:style w:type="paragraph" w:customStyle="1" w:styleId="BEF628E693F043758D239AC686C2849D">
    <w:name w:val="BEF628E693F043758D239AC686C2849D"/>
    <w:rsid w:val="00F767A8"/>
  </w:style>
  <w:style w:type="paragraph" w:customStyle="1" w:styleId="C168912C092E40B381493D6042A2AF64">
    <w:name w:val="C168912C092E40B381493D6042A2AF64"/>
    <w:rsid w:val="00F767A8"/>
  </w:style>
  <w:style w:type="paragraph" w:customStyle="1" w:styleId="6B6ED50934124FB5B2BBF0652FC50A04">
    <w:name w:val="6B6ED50934124FB5B2BBF0652FC50A04"/>
    <w:rsid w:val="00F767A8"/>
  </w:style>
  <w:style w:type="paragraph" w:customStyle="1" w:styleId="0D29BCC8BFF64A1FBBE9BF38FD998CBE">
    <w:name w:val="0D29BCC8BFF64A1FBBE9BF38FD998CBE"/>
    <w:rsid w:val="00F767A8"/>
  </w:style>
  <w:style w:type="paragraph" w:customStyle="1" w:styleId="65747E7B18F3430899F3146735226D1C">
    <w:name w:val="65747E7B18F3430899F3146735226D1C"/>
    <w:rsid w:val="00F767A8"/>
  </w:style>
  <w:style w:type="paragraph" w:customStyle="1" w:styleId="434FA1E80EC543BDAC3F3D6BE68CF322">
    <w:name w:val="434FA1E80EC543BDAC3F3D6BE68CF322"/>
    <w:rsid w:val="00F767A8"/>
  </w:style>
  <w:style w:type="paragraph" w:customStyle="1" w:styleId="9D15226AACD64EAF8FC64C992EF382D8">
    <w:name w:val="9D15226AACD64EAF8FC64C992EF382D8"/>
    <w:rsid w:val="00F767A8"/>
  </w:style>
  <w:style w:type="paragraph" w:customStyle="1" w:styleId="72139AA92009453D9F83D8185440768C">
    <w:name w:val="72139AA92009453D9F83D8185440768C"/>
    <w:rsid w:val="00F767A8"/>
  </w:style>
  <w:style w:type="paragraph" w:customStyle="1" w:styleId="B30ED0D4707849F2941592E0FCFB8AA8">
    <w:name w:val="B30ED0D4707849F2941592E0FCFB8AA8"/>
    <w:rsid w:val="00F767A8"/>
  </w:style>
  <w:style w:type="paragraph" w:customStyle="1" w:styleId="79B9EF4D91D8487093CECF48ACE9F2B2">
    <w:name w:val="79B9EF4D91D8487093CECF48ACE9F2B2"/>
    <w:rsid w:val="00F767A8"/>
  </w:style>
  <w:style w:type="paragraph" w:customStyle="1" w:styleId="680CB6E8AE354F05BC79E708E0308A1B">
    <w:name w:val="680CB6E8AE354F05BC79E708E0308A1B"/>
    <w:rsid w:val="00F767A8"/>
  </w:style>
  <w:style w:type="paragraph" w:customStyle="1" w:styleId="E1EDD9EEC3694F08B3545B545C94D0F9">
    <w:name w:val="E1EDD9EEC3694F08B3545B545C94D0F9"/>
    <w:rsid w:val="00F767A8"/>
  </w:style>
  <w:style w:type="paragraph" w:customStyle="1" w:styleId="DFCAF844A0D0405DA78398510FD8EE3C">
    <w:name w:val="DFCAF844A0D0405DA78398510FD8EE3C"/>
    <w:rsid w:val="00F767A8"/>
  </w:style>
  <w:style w:type="paragraph" w:customStyle="1" w:styleId="C0371228E3314C23B6940B6F70AC43B0">
    <w:name w:val="C0371228E3314C23B6940B6F70AC43B0"/>
    <w:rsid w:val="00F767A8"/>
  </w:style>
  <w:style w:type="paragraph" w:customStyle="1" w:styleId="09BE697B416E4B7FB04CE415302369C2">
    <w:name w:val="09BE697B416E4B7FB04CE415302369C2"/>
    <w:rsid w:val="00F767A8"/>
  </w:style>
  <w:style w:type="paragraph" w:customStyle="1" w:styleId="9957D80E8FCD4CF08865F822509B83F0">
    <w:name w:val="9957D80E8FCD4CF08865F822509B83F0"/>
    <w:rsid w:val="00F767A8"/>
  </w:style>
  <w:style w:type="paragraph" w:customStyle="1" w:styleId="C30A5C141A9847D1872DDAB0B21A00C7">
    <w:name w:val="C30A5C141A9847D1872DDAB0B21A00C7"/>
    <w:rsid w:val="00F767A8"/>
  </w:style>
  <w:style w:type="paragraph" w:customStyle="1" w:styleId="4DD488B224384FAC9EB0B41B7A433C15">
    <w:name w:val="4DD488B224384FAC9EB0B41B7A433C15"/>
    <w:rsid w:val="00F767A8"/>
  </w:style>
  <w:style w:type="paragraph" w:customStyle="1" w:styleId="74DB51E8DE334C2293EDDB130571D09B">
    <w:name w:val="74DB51E8DE334C2293EDDB130571D09B"/>
    <w:rsid w:val="00F767A8"/>
  </w:style>
  <w:style w:type="paragraph" w:customStyle="1" w:styleId="E528DF58B7FE4E0FA377685CF1D0DBCC">
    <w:name w:val="E528DF58B7FE4E0FA377685CF1D0DBCC"/>
    <w:rsid w:val="00F767A8"/>
  </w:style>
  <w:style w:type="paragraph" w:customStyle="1" w:styleId="232B0961CE5F4ABFAA3309DEDA680795">
    <w:name w:val="232B0961CE5F4ABFAA3309DEDA680795"/>
    <w:rsid w:val="00F767A8"/>
  </w:style>
  <w:style w:type="paragraph" w:customStyle="1" w:styleId="FB423F0599964328BC6916FB3E800DFC">
    <w:name w:val="FB423F0599964328BC6916FB3E800DFC"/>
    <w:rsid w:val="00F767A8"/>
  </w:style>
  <w:style w:type="paragraph" w:customStyle="1" w:styleId="00398C9499504CB7B446604FAFCECC16">
    <w:name w:val="00398C9499504CB7B446604FAFCECC16"/>
    <w:rsid w:val="00F767A8"/>
  </w:style>
  <w:style w:type="paragraph" w:customStyle="1" w:styleId="57C852E9DEAB4D039B2E53FB1CCDA963">
    <w:name w:val="57C852E9DEAB4D039B2E53FB1CCDA963"/>
    <w:rsid w:val="00F767A8"/>
  </w:style>
  <w:style w:type="paragraph" w:customStyle="1" w:styleId="4DB8A66F18A34C9FB2464EE7BAB12EBE">
    <w:name w:val="4DB8A66F18A34C9FB2464EE7BAB12EBE"/>
    <w:rsid w:val="00F767A8"/>
  </w:style>
  <w:style w:type="paragraph" w:customStyle="1" w:styleId="9DB9ED10702D45919726FDCDD41691D5">
    <w:name w:val="9DB9ED10702D45919726FDCDD41691D5"/>
    <w:rsid w:val="00F767A8"/>
  </w:style>
  <w:style w:type="paragraph" w:customStyle="1" w:styleId="EB0BE972B75142A6B1036F4C76A193F6">
    <w:name w:val="EB0BE972B75142A6B1036F4C76A193F6"/>
    <w:rsid w:val="00F767A8"/>
  </w:style>
  <w:style w:type="paragraph" w:customStyle="1" w:styleId="21CC6AE7A4A747BF903B152D8CD75568">
    <w:name w:val="21CC6AE7A4A747BF903B152D8CD75568"/>
    <w:rsid w:val="00F767A8"/>
  </w:style>
  <w:style w:type="paragraph" w:customStyle="1" w:styleId="8F2CC25C1A1D4D58995F7247921172EE">
    <w:name w:val="8F2CC25C1A1D4D58995F7247921172EE"/>
    <w:rsid w:val="00F767A8"/>
  </w:style>
  <w:style w:type="paragraph" w:customStyle="1" w:styleId="C3450F11147E43A99694B91C92FF7D58">
    <w:name w:val="C3450F11147E43A99694B91C92FF7D58"/>
    <w:rsid w:val="00F767A8"/>
  </w:style>
  <w:style w:type="paragraph" w:customStyle="1" w:styleId="83516DEB0AC34398B380D419C6378E5F">
    <w:name w:val="83516DEB0AC34398B380D419C6378E5F"/>
    <w:rsid w:val="00F767A8"/>
  </w:style>
  <w:style w:type="paragraph" w:customStyle="1" w:styleId="1F4E36683E614ACBAC52ED9ED8B58BF0">
    <w:name w:val="1F4E36683E614ACBAC52ED9ED8B58BF0"/>
    <w:rsid w:val="00F767A8"/>
  </w:style>
  <w:style w:type="paragraph" w:customStyle="1" w:styleId="608D8E82F08F4918965905776DBE61A2">
    <w:name w:val="608D8E82F08F4918965905776DBE61A2"/>
    <w:rsid w:val="00F767A8"/>
  </w:style>
  <w:style w:type="paragraph" w:customStyle="1" w:styleId="A04D082A3F5747B4A894B6CA04F2B983">
    <w:name w:val="A04D082A3F5747B4A894B6CA04F2B983"/>
    <w:rsid w:val="00F767A8"/>
  </w:style>
  <w:style w:type="paragraph" w:customStyle="1" w:styleId="9463AC4BD8454FE99189DBA92960A303">
    <w:name w:val="9463AC4BD8454FE99189DBA92960A303"/>
    <w:rsid w:val="00F767A8"/>
  </w:style>
  <w:style w:type="paragraph" w:customStyle="1" w:styleId="1126A426A1024495A2BB9E9391AEEB84">
    <w:name w:val="1126A426A1024495A2BB9E9391AEEB84"/>
    <w:rsid w:val="00F767A8"/>
  </w:style>
  <w:style w:type="paragraph" w:customStyle="1" w:styleId="195636837FE7419BBB38B2DD24268DA7">
    <w:name w:val="195636837FE7419BBB38B2DD24268DA7"/>
    <w:rsid w:val="00F767A8"/>
  </w:style>
  <w:style w:type="paragraph" w:customStyle="1" w:styleId="CB87771E6CF2439EB7F725DB6E5B33CC">
    <w:name w:val="CB87771E6CF2439EB7F725DB6E5B33CC"/>
    <w:rsid w:val="00F767A8"/>
  </w:style>
  <w:style w:type="paragraph" w:customStyle="1" w:styleId="50AD50A776AC47BCA4DE6C50897DE7C7">
    <w:name w:val="50AD50A776AC47BCA4DE6C50897DE7C7"/>
    <w:rsid w:val="00F767A8"/>
  </w:style>
  <w:style w:type="paragraph" w:customStyle="1" w:styleId="58BBF72A331F4F72B96A2A705409DC91">
    <w:name w:val="58BBF72A331F4F72B96A2A705409DC91"/>
    <w:rsid w:val="00F767A8"/>
  </w:style>
  <w:style w:type="paragraph" w:customStyle="1" w:styleId="3FBF5BB51C5F4308ACF0150AB5E19FDF">
    <w:name w:val="3FBF5BB51C5F4308ACF0150AB5E19FDF"/>
    <w:rsid w:val="00F767A8"/>
  </w:style>
  <w:style w:type="paragraph" w:customStyle="1" w:styleId="CAAC31E15FE24024B44B5E9310A1D62E">
    <w:name w:val="CAAC31E15FE24024B44B5E9310A1D62E"/>
    <w:rsid w:val="00F767A8"/>
  </w:style>
  <w:style w:type="paragraph" w:customStyle="1" w:styleId="63591EBFBD3C4DD587B598D2B36E1A02">
    <w:name w:val="63591EBFBD3C4DD587B598D2B36E1A02"/>
    <w:rsid w:val="00F767A8"/>
  </w:style>
  <w:style w:type="paragraph" w:customStyle="1" w:styleId="9FF97E73FD1E467DA8A8A850CB785B39">
    <w:name w:val="9FF97E73FD1E467DA8A8A850CB785B39"/>
    <w:rsid w:val="00F767A8"/>
  </w:style>
  <w:style w:type="paragraph" w:customStyle="1" w:styleId="BD9E0DB42EDB43F784F6B25764F850B3">
    <w:name w:val="BD9E0DB42EDB43F784F6B25764F850B3"/>
    <w:rsid w:val="00F767A8"/>
  </w:style>
  <w:style w:type="paragraph" w:customStyle="1" w:styleId="ABA8B51999CC42C4A7A0449C94B9EEEB">
    <w:name w:val="ABA8B51999CC42C4A7A0449C94B9EEEB"/>
    <w:rsid w:val="00F767A8"/>
  </w:style>
  <w:style w:type="paragraph" w:customStyle="1" w:styleId="BE097E284C0E4F3492A33B2F9BAAB504">
    <w:name w:val="BE097E284C0E4F3492A33B2F9BAAB504"/>
    <w:rsid w:val="00F767A8"/>
  </w:style>
  <w:style w:type="paragraph" w:customStyle="1" w:styleId="18DACF72A95A43D9A57BB550418E8D8E">
    <w:name w:val="18DACF72A95A43D9A57BB550418E8D8E"/>
    <w:rsid w:val="00F767A8"/>
  </w:style>
  <w:style w:type="paragraph" w:customStyle="1" w:styleId="3D8C498C42BC4E9B9BBFD7C1A1B2339E">
    <w:name w:val="3D8C498C42BC4E9B9BBFD7C1A1B2339E"/>
    <w:rsid w:val="00F767A8"/>
  </w:style>
  <w:style w:type="paragraph" w:customStyle="1" w:styleId="BC628AA4CDAD41F9A6BB0C40DDCBEC16">
    <w:name w:val="BC628AA4CDAD41F9A6BB0C40DDCBEC16"/>
    <w:rsid w:val="00F767A8"/>
  </w:style>
  <w:style w:type="paragraph" w:customStyle="1" w:styleId="E458D479DF15429BBE5B052503A4741D">
    <w:name w:val="E458D479DF15429BBE5B052503A4741D"/>
    <w:rsid w:val="00F767A8"/>
  </w:style>
  <w:style w:type="paragraph" w:customStyle="1" w:styleId="126C6BE2BDD84D5DABE54BF0B8980329">
    <w:name w:val="126C6BE2BDD84D5DABE54BF0B8980329"/>
    <w:rsid w:val="00F767A8"/>
  </w:style>
  <w:style w:type="paragraph" w:customStyle="1" w:styleId="89DF24993CC743AE8FBE75F63F90C751">
    <w:name w:val="89DF24993CC743AE8FBE75F63F90C751"/>
    <w:rsid w:val="00F767A8"/>
  </w:style>
  <w:style w:type="paragraph" w:customStyle="1" w:styleId="1AA5EDA1F1B8443D9406311343156409">
    <w:name w:val="1AA5EDA1F1B8443D9406311343156409"/>
    <w:rsid w:val="00F76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13</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izekor lucky</cp:lastModifiedBy>
  <cp:revision>5</cp:revision>
  <cp:lastPrinted>2021-02-02T04:11:00Z</cp:lastPrinted>
  <dcterms:created xsi:type="dcterms:W3CDTF">2021-02-02T04:02:00Z</dcterms:created>
  <dcterms:modified xsi:type="dcterms:W3CDTF">2021-02-02T04:14:00Z</dcterms:modified>
  <cp:category/>
</cp:coreProperties>
</file>